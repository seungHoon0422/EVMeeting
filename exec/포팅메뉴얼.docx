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DA341C" w:rsidRDefault="001B5940" w:rsidP="00C6554A">
      <w:pPr>
        <w:pStyle w:val="aa"/>
      </w:pPr>
      <w:r w:rsidRPr="001B5940">
        <w:rPr>
          <w:noProof/>
        </w:rPr>
        <w:drawing>
          <wp:inline distT="0" distB="0" distL="0" distR="0">
            <wp:extent cx="3581400" cy="5159219"/>
            <wp:effectExtent l="0" t="0" r="0" b="0"/>
            <wp:docPr id="1" name="그림 1" descr="C:\Users\SSAFY\Downloads\EV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AFY\Downloads\EV로고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099" cy="516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DA341C" w:rsidRDefault="00416718" w:rsidP="00C6554A">
      <w:pPr>
        <w:pStyle w:val="a7"/>
      </w:pPr>
      <w:r>
        <w:rPr>
          <w:rFonts w:hint="eastAsia"/>
        </w:rPr>
        <w:t>A708</w:t>
      </w:r>
    </w:p>
    <w:p w:rsidR="00C6554A" w:rsidRPr="00DA341C" w:rsidRDefault="00416718" w:rsidP="00C6554A">
      <w:pPr>
        <w:pStyle w:val="a8"/>
      </w:pPr>
      <w:proofErr w:type="spellStart"/>
      <w:r>
        <w:rPr>
          <w:rFonts w:hint="eastAsia"/>
        </w:rPr>
        <w:t>포팅메뉴얼</w:t>
      </w:r>
      <w:proofErr w:type="spellEnd"/>
    </w:p>
    <w:p w:rsidR="00C6554A" w:rsidRPr="00DA341C" w:rsidRDefault="003F62DF" w:rsidP="00C6554A">
      <w:pPr>
        <w:pStyle w:val="a6"/>
      </w:pPr>
      <w:r>
        <w:rPr>
          <w:rFonts w:hint="eastAsia"/>
          <w:lang w:val="ko-KR" w:bidi="ko-KR"/>
        </w:rPr>
        <w:t>EV-</w:t>
      </w:r>
      <w:proofErr w:type="spellStart"/>
      <w:r>
        <w:rPr>
          <w:rFonts w:hint="eastAsia"/>
          <w:lang w:val="ko-KR" w:bidi="ko-KR"/>
        </w:rPr>
        <w:t>meeting</w:t>
      </w:r>
      <w:proofErr w:type="spellEnd"/>
      <w:r w:rsidR="00A4059A">
        <w:rPr>
          <w:rFonts w:hint="eastAsia"/>
          <w:lang w:val="ko-KR" w:bidi="ko-KR"/>
        </w:rPr>
        <w:t xml:space="preserve"> </w:t>
      </w:r>
      <w:r w:rsidR="00C6554A" w:rsidRPr="00DA341C">
        <w:rPr>
          <w:rFonts w:hint="eastAsia"/>
          <w:lang w:val="ko-KR" w:bidi="ko-KR"/>
        </w:rPr>
        <w:t xml:space="preserve">| </w:t>
      </w:r>
      <w:r>
        <w:t>SSAFY 7</w:t>
      </w:r>
      <w:r>
        <w:rPr>
          <w:rFonts w:hint="eastAsia"/>
        </w:rPr>
        <w:t>기</w:t>
      </w:r>
      <w:r w:rsidR="00C6554A" w:rsidRPr="00DA341C">
        <w:rPr>
          <w:rFonts w:hint="eastAsia"/>
          <w:lang w:val="ko-KR" w:bidi="ko-KR"/>
        </w:rPr>
        <w:t xml:space="preserve"> | </w:t>
      </w:r>
      <w:r>
        <w:rPr>
          <w:rFonts w:hint="eastAsia"/>
        </w:rPr>
        <w:t>공통 프로젝트</w:t>
      </w:r>
      <w:r w:rsidR="00C6554A" w:rsidRPr="00DA341C">
        <w:rPr>
          <w:rFonts w:hint="eastAsia"/>
          <w:lang w:val="ko-KR" w:bidi="ko-KR"/>
        </w:rPr>
        <w:br w:type="page"/>
      </w:r>
    </w:p>
    <w:p w:rsidR="001959E5" w:rsidRDefault="001959E5" w:rsidP="00C6554A">
      <w:pPr>
        <w:pStyle w:val="1"/>
      </w:pPr>
      <w:r>
        <w:rPr>
          <w:rFonts w:hint="eastAsia"/>
        </w:rPr>
        <w:lastRenderedPageBreak/>
        <w:t>목차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프로젝트 기술 스택</w:t>
      </w:r>
    </w:p>
    <w:p w:rsidR="001959E5" w:rsidRDefault="001959E5" w:rsidP="001959E5">
      <w:pPr>
        <w:pStyle w:val="aff7"/>
        <w:numPr>
          <w:ilvl w:val="0"/>
          <w:numId w:val="19"/>
        </w:numPr>
      </w:pPr>
      <w:proofErr w:type="spellStart"/>
      <w:r>
        <w:rPr>
          <w:rFonts w:hint="eastAsia"/>
        </w:rPr>
        <w:t>백</w:t>
      </w:r>
      <w:r w:rsidR="00C35B4B">
        <w:rPr>
          <w:rFonts w:hint="eastAsia"/>
        </w:rPr>
        <w:t>엔</w:t>
      </w:r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빌드 방법</w:t>
      </w:r>
    </w:p>
    <w:p w:rsidR="001959E5" w:rsidRDefault="001959E5" w:rsidP="001959E5">
      <w:pPr>
        <w:pStyle w:val="aff7"/>
        <w:numPr>
          <w:ilvl w:val="0"/>
          <w:numId w:val="19"/>
        </w:numPr>
      </w:pP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빌드 방법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배포 명령어 정리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사용방법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t>N</w:t>
      </w:r>
      <w:r>
        <w:rPr>
          <w:rFonts w:hint="eastAsia"/>
        </w:rPr>
        <w:t xml:space="preserve">ginx </w:t>
      </w:r>
      <w:r>
        <w:t>default</w:t>
      </w:r>
    </w:p>
    <w:p w:rsidR="001959E5" w:rsidRDefault="001959E5" w:rsidP="001959E5">
      <w:pPr>
        <w:pStyle w:val="aff7"/>
        <w:numPr>
          <w:ilvl w:val="0"/>
          <w:numId w:val="19"/>
        </w:numPr>
      </w:pPr>
      <w:r>
        <w:t xml:space="preserve">Ec2 </w:t>
      </w:r>
      <w:r>
        <w:rPr>
          <w:rFonts w:hint="eastAsia"/>
        </w:rPr>
        <w:t>세팅</w:t>
      </w:r>
    </w:p>
    <w:p w:rsidR="001959E5" w:rsidRPr="001959E5" w:rsidRDefault="001959E5" w:rsidP="001959E5">
      <w:pPr>
        <w:pStyle w:val="aff7"/>
        <w:numPr>
          <w:ilvl w:val="0"/>
          <w:numId w:val="19"/>
        </w:numPr>
      </w:pPr>
      <w:r>
        <w:rPr>
          <w:rFonts w:hint="eastAsia"/>
        </w:rPr>
        <w:t>AWS S3세팅</w:t>
      </w:r>
    </w:p>
    <w:p w:rsidR="00C6554A" w:rsidRDefault="001959E5" w:rsidP="00C6554A">
      <w:pPr>
        <w:pStyle w:val="1"/>
      </w:pPr>
      <w:r>
        <w:rPr>
          <w:rFonts w:hint="eastAsia"/>
        </w:rPr>
        <w:t>프로젝트 기술 스택</w:t>
      </w:r>
    </w:p>
    <w:p w:rsidR="001959E5" w:rsidRDefault="001959E5" w:rsidP="001959E5">
      <w:r>
        <w:rPr>
          <w:rFonts w:hint="eastAsia"/>
        </w:rPr>
        <w:t>툴,</w:t>
      </w:r>
      <w:r>
        <w:t xml:space="preserve"> </w:t>
      </w:r>
      <w:r>
        <w:rPr>
          <w:rFonts w:hint="eastAsia"/>
        </w:rPr>
        <w:t>버전 명시</w:t>
      </w:r>
    </w:p>
    <w:p w:rsidR="00B92E8C" w:rsidRDefault="00B92E8C" w:rsidP="001959E5">
      <w:proofErr w:type="spellStart"/>
      <w:proofErr w:type="gramStart"/>
      <w:r>
        <w:t>V</w:t>
      </w:r>
      <w:r>
        <w:rPr>
          <w:rFonts w:hint="eastAsia"/>
        </w:rPr>
        <w:t>ue</w:t>
      </w:r>
      <w:proofErr w:type="spellEnd"/>
      <w:r w:rsidR="00512139">
        <w:t xml:space="preserve"> :</w:t>
      </w:r>
      <w:proofErr w:type="gramEnd"/>
      <w:r w:rsidR="00512139">
        <w:t xml:space="preserve"> 2.6.14 </w:t>
      </w:r>
      <w:r w:rsidR="00512139">
        <w:rPr>
          <w:rFonts w:hint="eastAsia"/>
        </w:rPr>
        <w:t>버전</w:t>
      </w:r>
    </w:p>
    <w:p w:rsidR="00B92E8C" w:rsidRDefault="00B92E8C" w:rsidP="001959E5">
      <w:r>
        <w:t>Spring boot</w:t>
      </w:r>
    </w:p>
    <w:p w:rsidR="00B92E8C" w:rsidRDefault="00B92E8C" w:rsidP="001959E5">
      <w:proofErr w:type="gramStart"/>
      <w:r>
        <w:t>MySQL</w:t>
      </w:r>
      <w:r w:rsidR="00BB1A4B">
        <w:t xml:space="preserve"> :</w:t>
      </w:r>
      <w:proofErr w:type="gramEnd"/>
      <w:r w:rsidR="00BB1A4B">
        <w:t xml:space="preserve"> 5.7.</w:t>
      </w:r>
      <w:r w:rsidR="00BB1A4B">
        <w:rPr>
          <w:rFonts w:hint="eastAsia"/>
        </w:rPr>
        <w:t>x</w:t>
      </w:r>
      <w:r w:rsidR="00BB1A4B">
        <w:t xml:space="preserve"> </w:t>
      </w:r>
      <w:r w:rsidR="00BB1A4B">
        <w:rPr>
          <w:rFonts w:hint="eastAsia"/>
        </w:rPr>
        <w:t>버전</w:t>
      </w:r>
    </w:p>
    <w:p w:rsidR="00B92E8C" w:rsidRDefault="00B92E8C" w:rsidP="001959E5">
      <w:proofErr w:type="spellStart"/>
      <w:proofErr w:type="gramStart"/>
      <w:r>
        <w:t>Openvidu</w:t>
      </w:r>
      <w:proofErr w:type="spellEnd"/>
      <w:r w:rsidR="007B064E">
        <w:t xml:space="preserve"> :</w:t>
      </w:r>
      <w:proofErr w:type="gramEnd"/>
      <w:r w:rsidR="007B064E">
        <w:t xml:space="preserve"> </w:t>
      </w:r>
      <w:r w:rsidR="007B064E">
        <w:rPr>
          <w:rFonts w:hint="eastAsia"/>
        </w:rPr>
        <w:t>LTS 버전</w:t>
      </w:r>
    </w:p>
    <w:p w:rsidR="0076701A" w:rsidRDefault="0076701A" w:rsidP="001959E5">
      <w:proofErr w:type="gramStart"/>
      <w:r>
        <w:t>N</w:t>
      </w:r>
      <w:r>
        <w:rPr>
          <w:rFonts w:hint="eastAsia"/>
        </w:rPr>
        <w:t>ode.</w:t>
      </w:r>
      <w:r>
        <w:t>js :</w:t>
      </w:r>
      <w:proofErr w:type="gramEnd"/>
      <w:r>
        <w:t xml:space="preserve"> LTS </w:t>
      </w:r>
      <w:r>
        <w:rPr>
          <w:rFonts w:hint="eastAsia"/>
        </w:rPr>
        <w:t xml:space="preserve">버전 설치 </w:t>
      </w:r>
      <w:r>
        <w:t>(16.16.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버전)</w:t>
      </w:r>
    </w:p>
    <w:p w:rsidR="00B92E8C" w:rsidRDefault="00B92E8C" w:rsidP="001959E5"/>
    <w:p w:rsidR="001959E5" w:rsidRDefault="001959E5" w:rsidP="001959E5">
      <w:pPr>
        <w:pStyle w:val="1"/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빌드 방법</w:t>
      </w:r>
    </w:p>
    <w:p w:rsidR="00DB5212" w:rsidRDefault="00DB5212" w:rsidP="001959E5">
      <w:r>
        <w:rPr>
          <w:rFonts w:hint="eastAsia"/>
        </w:rPr>
        <w:t>cd 프로젝트 디렉토리로 이동</w:t>
      </w:r>
    </w:p>
    <w:p w:rsidR="00DB5212" w:rsidRDefault="00DB5212" w:rsidP="001959E5">
      <w:proofErr w:type="spellStart"/>
      <w:proofErr w:type="gramStart"/>
      <w:r>
        <w:rPr>
          <w:rFonts w:hint="eastAsia"/>
        </w:rPr>
        <w:t>gradlew</w:t>
      </w:r>
      <w:proofErr w:type="spellEnd"/>
      <w:proofErr w:type="gramEnd"/>
      <w:r>
        <w:rPr>
          <w:rFonts w:hint="eastAsia"/>
        </w:rPr>
        <w:t xml:space="preserve"> build</w:t>
      </w:r>
    </w:p>
    <w:p w:rsidR="0082006C" w:rsidRDefault="0082006C" w:rsidP="001959E5">
      <w:r>
        <w:rPr>
          <w:rFonts w:hint="eastAsia"/>
        </w:rPr>
        <w:t>/build/</w:t>
      </w:r>
      <w:r>
        <w:t>libs/</w:t>
      </w:r>
      <w:r>
        <w:rPr>
          <w:rFonts w:hint="eastAsia"/>
        </w:rPr>
        <w:t>프로젝트이름.</w:t>
      </w:r>
      <w:r>
        <w:t xml:space="preserve">jar </w:t>
      </w:r>
      <w:r>
        <w:rPr>
          <w:rFonts w:hint="eastAsia"/>
        </w:rPr>
        <w:t>파일 생성</w:t>
      </w:r>
    </w:p>
    <w:p w:rsidR="00C777E6" w:rsidRDefault="00C777E6" w:rsidP="00C777E6">
      <w:pPr>
        <w:pStyle w:val="1"/>
      </w:pPr>
      <w:proofErr w:type="spellStart"/>
      <w:r>
        <w:rPr>
          <w:rFonts w:hint="eastAsia"/>
        </w:rPr>
        <w:lastRenderedPageBreak/>
        <w:t>프론트엔드</w:t>
      </w:r>
      <w:proofErr w:type="spellEnd"/>
      <w:r>
        <w:rPr>
          <w:rFonts w:hint="eastAsia"/>
        </w:rPr>
        <w:t xml:space="preserve"> 빌드 방법</w:t>
      </w:r>
    </w:p>
    <w:p w:rsidR="00C777E6" w:rsidRDefault="00C777E6" w:rsidP="00C777E6">
      <w:r>
        <w:rPr>
          <w:rFonts w:hint="eastAsia"/>
        </w:rPr>
        <w:t>cd 프로젝트 디렉토리로 이동</w:t>
      </w:r>
    </w:p>
    <w:p w:rsidR="00C777E6" w:rsidRDefault="00C777E6" w:rsidP="001959E5"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bulid</w:t>
      </w:r>
      <w:proofErr w:type="spellEnd"/>
    </w:p>
    <w:p w:rsidR="00FA2936" w:rsidRDefault="00FA2936" w:rsidP="001959E5">
      <w:r>
        <w:t>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디렉토리 생성</w:t>
      </w:r>
    </w:p>
    <w:p w:rsidR="001959E5" w:rsidRDefault="001959E5" w:rsidP="001959E5">
      <w:pPr>
        <w:pStyle w:val="1"/>
      </w:pPr>
      <w:r>
        <w:rPr>
          <w:rFonts w:hint="eastAsia"/>
        </w:rPr>
        <w:t>배포 명령어 정리</w:t>
      </w:r>
    </w:p>
    <w:p w:rsidR="00532313" w:rsidRPr="00237D35" w:rsidRDefault="00532313" w:rsidP="00532313">
      <w:pPr>
        <w:rPr>
          <w:b/>
          <w:sz w:val="24"/>
          <w:szCs w:val="24"/>
        </w:rPr>
      </w:pPr>
      <w:r w:rsidRPr="00237D35">
        <w:rPr>
          <w:rFonts w:hint="eastAsia"/>
          <w:b/>
          <w:sz w:val="24"/>
          <w:szCs w:val="24"/>
        </w:rPr>
        <w:t>FE</w:t>
      </w:r>
      <w:r w:rsidRPr="00237D35">
        <w:rPr>
          <w:b/>
          <w:sz w:val="24"/>
          <w:szCs w:val="24"/>
        </w:rPr>
        <w:t xml:space="preserve"> </w:t>
      </w:r>
      <w:proofErr w:type="spellStart"/>
      <w:r w:rsidRPr="00237D35">
        <w:rPr>
          <w:rFonts w:hint="eastAsia"/>
          <w:b/>
          <w:sz w:val="24"/>
          <w:szCs w:val="24"/>
        </w:rPr>
        <w:t>빌드파일</w:t>
      </w:r>
      <w:proofErr w:type="spellEnd"/>
      <w:r w:rsidRPr="00237D35">
        <w:rPr>
          <w:rFonts w:hint="eastAsia"/>
          <w:b/>
          <w:sz w:val="24"/>
          <w:szCs w:val="24"/>
        </w:rPr>
        <w:t xml:space="preserve"> 수정 (</w:t>
      </w:r>
      <w:proofErr w:type="spellStart"/>
      <w:r w:rsidRPr="00237D35">
        <w:rPr>
          <w:b/>
          <w:sz w:val="24"/>
          <w:szCs w:val="24"/>
        </w:rPr>
        <w:t>dist</w:t>
      </w:r>
      <w:proofErr w:type="spellEnd"/>
      <w:r w:rsidRPr="00237D35">
        <w:rPr>
          <w:b/>
          <w:sz w:val="24"/>
          <w:szCs w:val="24"/>
        </w:rPr>
        <w:t xml:space="preserve"> </w:t>
      </w:r>
      <w:r w:rsidRPr="00237D35">
        <w:rPr>
          <w:rFonts w:hint="eastAsia"/>
          <w:b/>
          <w:sz w:val="24"/>
          <w:szCs w:val="24"/>
        </w:rPr>
        <w:t>폴더)</w:t>
      </w:r>
    </w:p>
    <w:p w:rsidR="00532313" w:rsidRDefault="00532313" w:rsidP="00532313"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nginx</w:t>
      </w:r>
      <w:proofErr w:type="spellEnd"/>
    </w:p>
    <w:p w:rsidR="00532313" w:rsidRDefault="00532313" w:rsidP="00532313">
      <w:r>
        <w:t>Or</w:t>
      </w:r>
    </w:p>
    <w:p w:rsidR="00532313" w:rsidRDefault="00532313" w:rsidP="00532313"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restart</w:t>
      </w:r>
    </w:p>
    <w:p w:rsidR="00532313" w:rsidRDefault="00532313" w:rsidP="00532313">
      <w:proofErr w:type="spellStart"/>
      <w:r>
        <w:t>Nignx</w:t>
      </w:r>
      <w:proofErr w:type="spellEnd"/>
      <w:r>
        <w:t xml:space="preserve"> </w:t>
      </w:r>
      <w:proofErr w:type="spellStart"/>
      <w:r>
        <w:rPr>
          <w:rFonts w:hint="eastAsia"/>
        </w:rPr>
        <w:t>재시작</w:t>
      </w:r>
      <w:proofErr w:type="spellEnd"/>
    </w:p>
    <w:p w:rsidR="00532313" w:rsidRDefault="00532313" w:rsidP="00532313"/>
    <w:p w:rsidR="000C7A8E" w:rsidRDefault="000C7A8E" w:rsidP="00532313"/>
    <w:p w:rsidR="000C7A8E" w:rsidRDefault="000C7A8E" w:rsidP="00532313"/>
    <w:p w:rsidR="000C7A8E" w:rsidRDefault="000C7A8E" w:rsidP="00532313"/>
    <w:p w:rsidR="000C7A8E" w:rsidRDefault="000C7A8E" w:rsidP="00532313"/>
    <w:p w:rsidR="000C7A8E" w:rsidRDefault="000C7A8E" w:rsidP="00532313"/>
    <w:p w:rsidR="000C7A8E" w:rsidRDefault="000C7A8E" w:rsidP="00532313"/>
    <w:p w:rsidR="000C7A8E" w:rsidRDefault="000C7A8E" w:rsidP="00532313"/>
    <w:p w:rsidR="000C7A8E" w:rsidRDefault="000C7A8E" w:rsidP="00532313"/>
    <w:p w:rsidR="000C7A8E" w:rsidRDefault="000C7A8E" w:rsidP="00532313"/>
    <w:p w:rsidR="000C7A8E" w:rsidRDefault="000C7A8E" w:rsidP="00532313"/>
    <w:p w:rsidR="00532313" w:rsidRPr="00237D35" w:rsidRDefault="00532313" w:rsidP="00532313">
      <w:pPr>
        <w:rPr>
          <w:b/>
          <w:sz w:val="24"/>
          <w:szCs w:val="24"/>
        </w:rPr>
      </w:pPr>
      <w:r w:rsidRPr="00237D35">
        <w:rPr>
          <w:rFonts w:hint="eastAsia"/>
          <w:b/>
          <w:sz w:val="24"/>
          <w:szCs w:val="24"/>
        </w:rPr>
        <w:lastRenderedPageBreak/>
        <w:t>BE</w:t>
      </w:r>
      <w:r w:rsidRPr="00237D35">
        <w:rPr>
          <w:b/>
          <w:sz w:val="24"/>
          <w:szCs w:val="24"/>
        </w:rPr>
        <w:t xml:space="preserve"> </w:t>
      </w:r>
      <w:proofErr w:type="spellStart"/>
      <w:r w:rsidRPr="00237D35">
        <w:rPr>
          <w:rFonts w:hint="eastAsia"/>
          <w:b/>
          <w:sz w:val="24"/>
          <w:szCs w:val="24"/>
        </w:rPr>
        <w:t>빌드파일</w:t>
      </w:r>
      <w:proofErr w:type="spellEnd"/>
      <w:r w:rsidRPr="00237D35">
        <w:rPr>
          <w:rFonts w:hint="eastAsia"/>
          <w:b/>
          <w:sz w:val="24"/>
          <w:szCs w:val="24"/>
        </w:rPr>
        <w:t xml:space="preserve"> 수정 </w:t>
      </w:r>
      <w:r w:rsidRPr="00237D35">
        <w:rPr>
          <w:b/>
          <w:sz w:val="24"/>
          <w:szCs w:val="24"/>
        </w:rPr>
        <w:t>(.jar</w:t>
      </w:r>
      <w:r w:rsidRPr="00237D35">
        <w:rPr>
          <w:rFonts w:hint="eastAsia"/>
          <w:b/>
          <w:sz w:val="24"/>
          <w:szCs w:val="24"/>
        </w:rPr>
        <w:t xml:space="preserve"> 파일)</w:t>
      </w:r>
    </w:p>
    <w:p w:rsidR="004D727C" w:rsidRPr="000C7A8E" w:rsidRDefault="00237D35" w:rsidP="00237D35">
      <w:pPr>
        <w:pStyle w:val="aff7"/>
        <w:numPr>
          <w:ilvl w:val="0"/>
          <w:numId w:val="23"/>
        </w:numPr>
        <w:rPr>
          <w:b/>
        </w:rPr>
      </w:pPr>
      <w:r w:rsidRPr="000C7A8E">
        <w:rPr>
          <w:rFonts w:hint="eastAsia"/>
          <w:b/>
        </w:rPr>
        <w:t>소스코드 확인</w:t>
      </w:r>
    </w:p>
    <w:p w:rsidR="00237D35" w:rsidRDefault="00237D35" w:rsidP="00237D35">
      <w:r>
        <w:rPr>
          <w:rFonts w:hint="eastAsia"/>
        </w:rPr>
        <w:t xml:space="preserve">서버에서 동작시킬 </w:t>
      </w:r>
      <w:proofErr w:type="spellStart"/>
      <w:r>
        <w:rPr>
          <w:rFonts w:hint="eastAsia"/>
        </w:rPr>
        <w:t>빌드파일</w:t>
      </w:r>
      <w:proofErr w:type="spellEnd"/>
      <w:r>
        <w:rPr>
          <w:rFonts w:hint="eastAsia"/>
        </w:rPr>
        <w:t>(</w:t>
      </w:r>
      <w:r>
        <w:t>.jar)</w:t>
      </w:r>
      <w:r>
        <w:rPr>
          <w:rFonts w:hint="eastAsia"/>
        </w:rPr>
        <w:t xml:space="preserve">을 </w:t>
      </w:r>
      <w:proofErr w:type="spellStart"/>
      <w:r>
        <w:t>mobaXterm</w:t>
      </w:r>
      <w:proofErr w:type="spellEnd"/>
      <w:r>
        <w:rPr>
          <w:rFonts w:hint="eastAsia"/>
        </w:rPr>
        <w:t>을 활용하여 서버로 이동합니다.</w:t>
      </w:r>
    </w:p>
    <w:p w:rsidR="00237D35" w:rsidRPr="000C7A8E" w:rsidRDefault="00237D35" w:rsidP="00237D35">
      <w:pPr>
        <w:pStyle w:val="aff7"/>
        <w:numPr>
          <w:ilvl w:val="0"/>
          <w:numId w:val="22"/>
        </w:numPr>
        <w:rPr>
          <w:b/>
        </w:rPr>
      </w:pPr>
      <w:proofErr w:type="spellStart"/>
      <w:r w:rsidRPr="000C7A8E">
        <w:rPr>
          <w:b/>
        </w:rPr>
        <w:t>D</w:t>
      </w:r>
      <w:r w:rsidRPr="000C7A8E">
        <w:rPr>
          <w:rFonts w:hint="eastAsia"/>
          <w:b/>
        </w:rPr>
        <w:t>ockerfile</w:t>
      </w:r>
      <w:proofErr w:type="spellEnd"/>
      <w:r w:rsidRPr="000C7A8E">
        <w:rPr>
          <w:rFonts w:hint="eastAsia"/>
          <w:b/>
        </w:rPr>
        <w:t xml:space="preserve"> 작성 및 실행</w:t>
      </w:r>
    </w:p>
    <w:p w:rsidR="000C7A8E" w:rsidRDefault="000C7A8E" w:rsidP="000C7A8E">
      <w:proofErr w:type="gramStart"/>
      <w:r>
        <w:t>COMMAND :</w:t>
      </w:r>
      <w:proofErr w:type="gramEnd"/>
      <w:r>
        <w:t xml:space="preserve"> </w:t>
      </w:r>
      <w:r w:rsidR="00237D35" w:rsidRPr="000C7A8E">
        <w:rPr>
          <w:rFonts w:hint="eastAsia"/>
          <w:color w:val="FF0000"/>
        </w:rPr>
        <w:t xml:space="preserve">vim </w:t>
      </w:r>
      <w:proofErr w:type="spellStart"/>
      <w:r>
        <w:rPr>
          <w:color w:val="FF0000"/>
        </w:rPr>
        <w:t>D</w:t>
      </w:r>
      <w:r w:rsidR="00237D35" w:rsidRPr="000C7A8E">
        <w:rPr>
          <w:rFonts w:hint="eastAsia"/>
          <w:color w:val="FF0000"/>
        </w:rPr>
        <w:t>ockerfile</w:t>
      </w:r>
      <w:proofErr w:type="spellEnd"/>
    </w:p>
    <w:p w:rsidR="000C7A8E" w:rsidRPr="000C7A8E" w:rsidRDefault="00237D35" w:rsidP="000C7A8E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 w:rsidR="000C7A8E">
        <w:rPr>
          <w:rFonts w:hint="eastAsia"/>
        </w:rPr>
        <w:t xml:space="preserve">서버로 이동한 소스코드와 같은 경로에 </w:t>
      </w:r>
      <w:proofErr w:type="spellStart"/>
      <w:r>
        <w:rPr>
          <w:rFonts w:hint="eastAsia"/>
        </w:rPr>
        <w:t>도커파일을</w:t>
      </w:r>
      <w:proofErr w:type="spellEnd"/>
      <w:r>
        <w:rPr>
          <w:rFonts w:hint="eastAsia"/>
        </w:rPr>
        <w:t xml:space="preserve"> 작성합니다.</w:t>
      </w:r>
      <w:r>
        <w:t xml:space="preserve"> </w:t>
      </w:r>
      <w:r w:rsidR="008C3CA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2pt">
            <v:imagedata r:id="rId8" o:title="dockerfile"/>
          </v:shape>
        </w:pict>
      </w:r>
    </w:p>
    <w:p w:rsidR="000C7A8E" w:rsidRDefault="000C7A8E" w:rsidP="000C7A8E"/>
    <w:p w:rsidR="00237D35" w:rsidRPr="000C7A8E" w:rsidRDefault="00237D35" w:rsidP="000C7A8E">
      <w:pPr>
        <w:pStyle w:val="aff7"/>
        <w:numPr>
          <w:ilvl w:val="0"/>
          <w:numId w:val="22"/>
        </w:numPr>
        <w:rPr>
          <w:b/>
        </w:rPr>
      </w:pPr>
      <w:r w:rsidRPr="000C7A8E">
        <w:rPr>
          <w:b/>
        </w:rPr>
        <w:t>D</w:t>
      </w:r>
      <w:r w:rsidRPr="000C7A8E">
        <w:rPr>
          <w:rFonts w:hint="eastAsia"/>
          <w:b/>
        </w:rPr>
        <w:t xml:space="preserve">ocker </w:t>
      </w:r>
      <w:r w:rsidRPr="000C7A8E">
        <w:rPr>
          <w:b/>
        </w:rPr>
        <w:t xml:space="preserve">image </w:t>
      </w:r>
      <w:r w:rsidR="000C7A8E" w:rsidRPr="000C7A8E">
        <w:rPr>
          <w:rFonts w:hint="eastAsia"/>
          <w:b/>
        </w:rPr>
        <w:t>생성</w:t>
      </w:r>
    </w:p>
    <w:p w:rsidR="000C7A8E" w:rsidRDefault="000C7A8E" w:rsidP="000C7A8E">
      <w:proofErr w:type="gramStart"/>
      <w:r>
        <w:rPr>
          <w:rFonts w:hint="eastAsia"/>
        </w:rPr>
        <w:t>COMMAND :</w:t>
      </w:r>
      <w:proofErr w:type="gramEnd"/>
      <w:r>
        <w:rPr>
          <w:rFonts w:hint="eastAsia"/>
        </w:rPr>
        <w:t xml:space="preserve"> </w:t>
      </w:r>
      <w:proofErr w:type="spellStart"/>
      <w:r w:rsidRPr="000C7A8E">
        <w:rPr>
          <w:color w:val="FF0000"/>
        </w:rPr>
        <w:t>sudo</w:t>
      </w:r>
      <w:proofErr w:type="spellEnd"/>
      <w:r w:rsidRPr="000C7A8E">
        <w:rPr>
          <w:color w:val="FF0000"/>
        </w:rPr>
        <w:t xml:space="preserve"> </w:t>
      </w:r>
      <w:proofErr w:type="spellStart"/>
      <w:r w:rsidRPr="000C7A8E">
        <w:rPr>
          <w:color w:val="FF0000"/>
        </w:rPr>
        <w:t>docker</w:t>
      </w:r>
      <w:proofErr w:type="spellEnd"/>
      <w:r w:rsidRPr="000C7A8E">
        <w:rPr>
          <w:color w:val="FF0000"/>
        </w:rPr>
        <w:t xml:space="preserve"> build –t ssafy:1.4 .</w:t>
      </w:r>
    </w:p>
    <w:p w:rsidR="000C7A8E" w:rsidRDefault="000C7A8E" w:rsidP="000C7A8E">
      <w:r>
        <w:rPr>
          <w:rFonts w:hint="eastAsia"/>
        </w:rPr>
        <w:t xml:space="preserve">명령어를 통해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</w:t>
      </w:r>
      <w:r>
        <w:t xml:space="preserve">mage </w:t>
      </w:r>
      <w:r>
        <w:rPr>
          <w:rFonts w:hint="eastAsia"/>
        </w:rPr>
        <w:t>생성합니다.</w:t>
      </w:r>
    </w:p>
    <w:p w:rsidR="000C7A8E" w:rsidRDefault="000C7A8E" w:rsidP="000C7A8E">
      <w:r>
        <w:rPr>
          <w:rFonts w:hint="eastAsia"/>
        </w:rPr>
        <w:t>`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</w:t>
      </w:r>
      <w:r>
        <w:t xml:space="preserve">` </w:t>
      </w:r>
      <w:r>
        <w:rPr>
          <w:rFonts w:hint="eastAsia"/>
        </w:rPr>
        <w:t xml:space="preserve">명령어를 통해 생성된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이미지를 확인합니다.</w:t>
      </w:r>
    </w:p>
    <w:p w:rsidR="000C7A8E" w:rsidRDefault="008C3CA1" w:rsidP="000C7A8E">
      <w:r>
        <w:pict>
          <v:shape id="_x0000_i1026" type="#_x0000_t75" style="width:415pt;height:43pt">
            <v:imagedata r:id="rId9" o:title="dockerimages"/>
          </v:shape>
        </w:pict>
      </w:r>
    </w:p>
    <w:p w:rsidR="000C7A8E" w:rsidRDefault="000C7A8E" w:rsidP="000C7A8E"/>
    <w:p w:rsidR="00237D35" w:rsidRPr="000C7A8E" w:rsidRDefault="00237D35" w:rsidP="00237D35">
      <w:pPr>
        <w:pStyle w:val="aff7"/>
        <w:numPr>
          <w:ilvl w:val="0"/>
          <w:numId w:val="22"/>
        </w:numPr>
        <w:rPr>
          <w:b/>
        </w:rPr>
      </w:pPr>
      <w:r w:rsidRPr="000C7A8E">
        <w:rPr>
          <w:b/>
        </w:rPr>
        <w:t>D</w:t>
      </w:r>
      <w:r w:rsidRPr="000C7A8E">
        <w:rPr>
          <w:rFonts w:hint="eastAsia"/>
          <w:b/>
        </w:rPr>
        <w:t xml:space="preserve">ocker </w:t>
      </w:r>
      <w:r w:rsidR="000C7A8E" w:rsidRPr="000C7A8E">
        <w:rPr>
          <w:rFonts w:hint="eastAsia"/>
          <w:b/>
        </w:rPr>
        <w:t>container</w:t>
      </w:r>
      <w:r w:rsidRPr="000C7A8E">
        <w:rPr>
          <w:b/>
        </w:rPr>
        <w:t xml:space="preserve"> </w:t>
      </w:r>
      <w:r w:rsidRPr="000C7A8E">
        <w:rPr>
          <w:rFonts w:hint="eastAsia"/>
          <w:b/>
        </w:rPr>
        <w:t>실행</w:t>
      </w:r>
    </w:p>
    <w:p w:rsidR="000C7A8E" w:rsidRDefault="000C7A8E" w:rsidP="000C7A8E">
      <w:proofErr w:type="gramStart"/>
      <w:r>
        <w:lastRenderedPageBreak/>
        <w:t>COMMAND :</w:t>
      </w:r>
      <w:proofErr w:type="gramEnd"/>
      <w:r>
        <w:t xml:space="preserve"> </w:t>
      </w:r>
      <w:proofErr w:type="spellStart"/>
      <w:r w:rsidRPr="000C7A8E">
        <w:rPr>
          <w:rFonts w:hint="eastAsia"/>
          <w:color w:val="FF0000"/>
        </w:rPr>
        <w:t>sudo</w:t>
      </w:r>
      <w:proofErr w:type="spellEnd"/>
      <w:r w:rsidRPr="000C7A8E">
        <w:rPr>
          <w:rFonts w:hint="eastAsia"/>
          <w:color w:val="FF0000"/>
        </w:rPr>
        <w:t xml:space="preserve"> </w:t>
      </w:r>
      <w:proofErr w:type="spellStart"/>
      <w:r w:rsidRPr="000C7A8E">
        <w:rPr>
          <w:rFonts w:hint="eastAsia"/>
          <w:color w:val="FF0000"/>
        </w:rPr>
        <w:t>docker</w:t>
      </w:r>
      <w:proofErr w:type="spellEnd"/>
      <w:r w:rsidRPr="000C7A8E">
        <w:rPr>
          <w:rFonts w:hint="eastAsia"/>
          <w:color w:val="FF0000"/>
        </w:rPr>
        <w:t xml:space="preserve"> run </w:t>
      </w:r>
      <w:r w:rsidRPr="000C7A8E">
        <w:rPr>
          <w:color w:val="FF0000"/>
        </w:rPr>
        <w:t>–</w:t>
      </w:r>
      <w:r w:rsidRPr="000C7A8E">
        <w:rPr>
          <w:rFonts w:hint="eastAsia"/>
          <w:color w:val="FF0000"/>
        </w:rPr>
        <w:t xml:space="preserve">d </w:t>
      </w:r>
      <w:r w:rsidRPr="000C7A8E">
        <w:rPr>
          <w:color w:val="FF0000"/>
        </w:rPr>
        <w:t xml:space="preserve">–p 8080:8080 </w:t>
      </w:r>
      <w:proofErr w:type="spellStart"/>
      <w:r w:rsidRPr="000C7A8E">
        <w:rPr>
          <w:color w:val="FF0000"/>
        </w:rPr>
        <w:t>ssafy</w:t>
      </w:r>
      <w:proofErr w:type="spellEnd"/>
      <w:r>
        <w:t xml:space="preserve"> </w:t>
      </w:r>
    </w:p>
    <w:p w:rsidR="000C7A8E" w:rsidRPr="000C7A8E" w:rsidRDefault="000C7A8E" w:rsidP="000C7A8E">
      <w:r>
        <w:rPr>
          <w:rFonts w:hint="eastAsia"/>
        </w:rPr>
        <w:t xml:space="preserve">생성된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이미지를 </w:t>
      </w:r>
      <w:r>
        <w:t xml:space="preserve">–d </w:t>
      </w:r>
      <w:r>
        <w:rPr>
          <w:rFonts w:hint="eastAsia"/>
        </w:rPr>
        <w:t>옵션을 통해 백그라운드에서 실행시키고,</w:t>
      </w:r>
      <w:r>
        <w:t xml:space="preserve"> -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옵션을 사용하여 포트를 지정해줍니다.</w:t>
      </w:r>
    </w:p>
    <w:p w:rsidR="00237D35" w:rsidRPr="000C7A8E" w:rsidRDefault="00237D35" w:rsidP="000C7A8E">
      <w:pPr>
        <w:pStyle w:val="aff7"/>
        <w:numPr>
          <w:ilvl w:val="0"/>
          <w:numId w:val="22"/>
        </w:numPr>
        <w:rPr>
          <w:b/>
        </w:rPr>
      </w:pPr>
      <w:r w:rsidRPr="000C7A8E">
        <w:rPr>
          <w:rFonts w:hint="eastAsia"/>
          <w:b/>
        </w:rPr>
        <w:t>실행중인 컨테이너 확인</w:t>
      </w:r>
    </w:p>
    <w:p w:rsidR="00237D35" w:rsidRDefault="000C7A8E" w:rsidP="00532313">
      <w:r>
        <w:rPr>
          <w:rFonts w:hint="eastAsia"/>
        </w:rPr>
        <w:t xml:space="preserve">COMMAND: </w:t>
      </w:r>
      <w:proofErr w:type="spellStart"/>
      <w:r w:rsidRPr="000C7A8E">
        <w:rPr>
          <w:rFonts w:hint="eastAsia"/>
          <w:color w:val="FF0000"/>
        </w:rPr>
        <w:t>docker</w:t>
      </w:r>
      <w:proofErr w:type="spellEnd"/>
      <w:r w:rsidRPr="000C7A8E">
        <w:rPr>
          <w:rFonts w:hint="eastAsia"/>
          <w:color w:val="FF0000"/>
        </w:rPr>
        <w:t xml:space="preserve"> </w:t>
      </w:r>
      <w:proofErr w:type="spellStart"/>
      <w:r w:rsidRPr="000C7A8E">
        <w:rPr>
          <w:rFonts w:hint="eastAsia"/>
          <w:color w:val="FF0000"/>
        </w:rPr>
        <w:t>ps</w:t>
      </w:r>
      <w:proofErr w:type="spellEnd"/>
    </w:p>
    <w:p w:rsidR="000C7A8E" w:rsidRDefault="000C7A8E" w:rsidP="00532313">
      <w:r>
        <w:rPr>
          <w:rFonts w:hint="eastAsia"/>
        </w:rPr>
        <w:t>실행한 컨테이너가 정상적으로 작동되는지 확인합니다.</w:t>
      </w:r>
    </w:p>
    <w:p w:rsidR="00237D35" w:rsidRDefault="000C7A8E" w:rsidP="00532313">
      <w:r w:rsidRPr="000C7A8E">
        <w:rPr>
          <w:noProof/>
        </w:rPr>
        <w:drawing>
          <wp:inline distT="0" distB="0" distL="0" distR="0">
            <wp:extent cx="5274310" cy="203469"/>
            <wp:effectExtent l="0" t="0" r="2540" b="6350"/>
            <wp:docPr id="4" name="그림 4" descr="C:\Users\SSAFY\Desktop\ssafy\공통프로젝트\docker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AFY\Desktop\ssafy\공통프로젝트\docker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35" w:rsidRDefault="00237D35" w:rsidP="00532313"/>
    <w:p w:rsidR="004704DA" w:rsidRDefault="004704DA" w:rsidP="00532313">
      <w:proofErr w:type="spellStart"/>
      <w:r>
        <w:t>Certbot</w:t>
      </w:r>
      <w:proofErr w:type="spellEnd"/>
      <w:r>
        <w:t xml:space="preserve"> </w:t>
      </w:r>
      <w:r>
        <w:rPr>
          <w:rFonts w:hint="eastAsia"/>
        </w:rPr>
        <w:t>인증서 발급</w:t>
      </w:r>
    </w:p>
    <w:p w:rsidR="000E7619" w:rsidRDefault="00EF62A4" w:rsidP="000E761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t>nginx</w:t>
      </w:r>
      <w:proofErr w:type="spellEnd"/>
      <w:r>
        <w:t xml:space="preserve"> –</w:t>
      </w:r>
      <w:proofErr w:type="gramStart"/>
      <w:r>
        <w:t xml:space="preserve">t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설정 검사</w:t>
      </w:r>
    </w:p>
    <w:p w:rsidR="000E7619" w:rsidRDefault="000E7619" w:rsidP="000E7619"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</w:t>
      </w:r>
      <w:proofErr w:type="spellStart"/>
      <w:r>
        <w:t>certonly</w:t>
      </w:r>
      <w:proofErr w:type="spellEnd"/>
      <w:r>
        <w:t xml:space="preserve"> –</w:t>
      </w:r>
      <w:proofErr w:type="spellStart"/>
      <w:r>
        <w:t>webroot</w:t>
      </w:r>
      <w:proofErr w:type="spellEnd"/>
      <w:r>
        <w:t xml:space="preserve"> –w /home/</w:t>
      </w:r>
      <w:proofErr w:type="spellStart"/>
      <w:r>
        <w:t>ubuntu</w:t>
      </w:r>
      <w:proofErr w:type="spellEnd"/>
      <w:r>
        <w:t>/</w:t>
      </w:r>
      <w:proofErr w:type="spellStart"/>
      <w:r>
        <w:t>dist</w:t>
      </w:r>
      <w:proofErr w:type="spellEnd"/>
      <w:r>
        <w:t xml:space="preserve"> –d </w:t>
      </w:r>
      <w:proofErr w:type="spellStart"/>
      <w:r>
        <w:rPr>
          <w:rFonts w:hint="eastAsia"/>
        </w:rPr>
        <w:t>도메인주소</w:t>
      </w:r>
      <w:proofErr w:type="spellEnd"/>
      <w:r>
        <w:rPr>
          <w:rFonts w:hint="eastAsia"/>
        </w:rPr>
        <w:t xml:space="preserve"> </w:t>
      </w:r>
      <w:r>
        <w:t>(i7a708.p.ssafy.io)</w:t>
      </w:r>
    </w:p>
    <w:p w:rsidR="000E7619" w:rsidRDefault="00CE6A83" w:rsidP="000E7619">
      <w:r>
        <w:rPr>
          <w:rFonts w:hint="eastAsia"/>
        </w:rPr>
        <w:t xml:space="preserve">발급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 </w:t>
      </w:r>
      <w:r>
        <w:rPr>
          <w:rFonts w:hint="eastAsia"/>
        </w:rPr>
        <w:t>디렉토리에 인증서 발급</w:t>
      </w:r>
    </w:p>
    <w:p w:rsidR="00CE6A83" w:rsidRDefault="00CE6A83" w:rsidP="000E7619">
      <w:r>
        <w:t xml:space="preserve">Default </w:t>
      </w:r>
      <w:r>
        <w:rPr>
          <w:rFonts w:hint="eastAsia"/>
        </w:rPr>
        <w:t xml:space="preserve">파일 수정 </w:t>
      </w:r>
      <w:r>
        <w:t xml:space="preserve">-&gt; HTTPS </w:t>
      </w:r>
      <w:r>
        <w:rPr>
          <w:rFonts w:hint="eastAsia"/>
        </w:rPr>
        <w:t xml:space="preserve">연결을 위한 </w:t>
      </w:r>
      <w:r>
        <w:t>443</w:t>
      </w:r>
      <w:r>
        <w:rPr>
          <w:rFonts w:hint="eastAsia"/>
        </w:rPr>
        <w:t>포트 연결</w:t>
      </w:r>
      <w:r w:rsidR="00D75E5B">
        <w:rPr>
          <w:rFonts w:hint="eastAsia"/>
        </w:rPr>
        <w:t xml:space="preserve"> + 인증서 연결</w:t>
      </w:r>
    </w:p>
    <w:p w:rsidR="0024706C" w:rsidRDefault="0024706C" w:rsidP="000E7619"/>
    <w:p w:rsidR="0024706C" w:rsidRDefault="0024706C" w:rsidP="000E7619"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설정</w:t>
      </w:r>
    </w:p>
    <w:p w:rsidR="0024706C" w:rsidRDefault="0024706C" w:rsidP="000E761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su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관리자 권한</w:t>
      </w:r>
    </w:p>
    <w:p w:rsidR="0024706C" w:rsidRDefault="0024706C" w:rsidP="000E7619">
      <w:r>
        <w:t>R</w:t>
      </w:r>
      <w:r>
        <w:rPr>
          <w:rFonts w:hint="eastAsia"/>
        </w:rPr>
        <w:t>oot로 이동</w:t>
      </w:r>
    </w:p>
    <w:p w:rsidR="0024706C" w:rsidRPr="0024706C" w:rsidRDefault="0024706C" w:rsidP="000E7619">
      <w:r w:rsidRPr="0024706C">
        <w:t>C</w:t>
      </w:r>
      <w:r w:rsidRPr="0024706C">
        <w:rPr>
          <w:rFonts w:hint="eastAsia"/>
        </w:rPr>
        <w:t xml:space="preserve">d </w:t>
      </w:r>
      <w:r w:rsidRPr="0024706C">
        <w:t>/</w:t>
      </w:r>
      <w:proofErr w:type="gramStart"/>
      <w:r w:rsidRPr="0024706C">
        <w:t>opt :</w:t>
      </w:r>
      <w:proofErr w:type="gramEnd"/>
      <w:r w:rsidRPr="0024706C">
        <w:t xml:space="preserve"> </w:t>
      </w:r>
      <w:proofErr w:type="spellStart"/>
      <w:r w:rsidRPr="0024706C">
        <w:t>openvidu</w:t>
      </w:r>
      <w:proofErr w:type="spellEnd"/>
      <w:r w:rsidRPr="0024706C">
        <w:t xml:space="preserve"> </w:t>
      </w:r>
      <w:r w:rsidRPr="0024706C">
        <w:rPr>
          <w:rFonts w:hint="eastAsia"/>
        </w:rPr>
        <w:t>설치되는 경로</w:t>
      </w:r>
    </w:p>
    <w:p w:rsidR="0024706C" w:rsidRDefault="0024706C" w:rsidP="000E7619">
      <w:pPr>
        <w:rPr>
          <w:rFonts w:cs="Courier New"/>
          <w:color w:val="383A42"/>
          <w:sz w:val="20"/>
          <w:szCs w:val="20"/>
          <w:shd w:val="clear" w:color="auto" w:fill="FAFAFA"/>
        </w:rPr>
      </w:pPr>
      <w:proofErr w:type="gramStart"/>
      <w:r w:rsidRPr="0024706C">
        <w:rPr>
          <w:rFonts w:cs="Courier New"/>
          <w:color w:val="383A42"/>
          <w:sz w:val="20"/>
          <w:szCs w:val="20"/>
          <w:shd w:val="clear" w:color="auto" w:fill="FAFAFA"/>
        </w:rPr>
        <w:t>curl</w:t>
      </w:r>
      <w:proofErr w:type="gramEnd"/>
      <w:r w:rsidRPr="0024706C">
        <w:rPr>
          <w:rFonts w:cs="Courier New"/>
          <w:color w:val="383A42"/>
          <w:sz w:val="20"/>
          <w:szCs w:val="20"/>
          <w:shd w:val="clear" w:color="auto" w:fill="FAFAFA"/>
        </w:rPr>
        <w:t xml:space="preserve"> https://s3-eu-west-1.amazonaws.com/aws.openvidu.io/install_openvidu_latest.sh | bash</w:t>
      </w:r>
    </w:p>
    <w:p w:rsidR="0024706C" w:rsidRDefault="00F6244F" w:rsidP="000E7619">
      <w:r>
        <w:tab/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설치</w:t>
      </w:r>
    </w:p>
    <w:p w:rsidR="00F6244F" w:rsidRDefault="00F6244F" w:rsidP="000E7619">
      <w:proofErr w:type="gramStart"/>
      <w:r>
        <w:rPr>
          <w:rFonts w:hint="eastAsia"/>
        </w:rPr>
        <w:t>exit</w:t>
      </w:r>
      <w:proofErr w:type="gramEnd"/>
    </w:p>
    <w:p w:rsidR="00F6244F" w:rsidRDefault="00F6244F" w:rsidP="000E7619">
      <w:r>
        <w:t xml:space="preserve">cd </w:t>
      </w:r>
      <w:proofErr w:type="spellStart"/>
      <w:proofErr w:type="gramStart"/>
      <w:r>
        <w:t>openvidu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설치된 디렉토리로 이동</w:t>
      </w:r>
    </w:p>
    <w:p w:rsidR="00F6244F" w:rsidRDefault="000B3C14" w:rsidP="000E7619">
      <w:proofErr w:type="spellStart"/>
      <w:r>
        <w:rPr>
          <w:rFonts w:hint="eastAsia"/>
        </w:rPr>
        <w:lastRenderedPageBreak/>
        <w:t>sudo</w:t>
      </w:r>
      <w:proofErr w:type="spellEnd"/>
      <w:r>
        <w:rPr>
          <w:rFonts w:hint="eastAsia"/>
        </w:rPr>
        <w:t xml:space="preserve"> vi .</w:t>
      </w:r>
      <w:proofErr w:type="spellStart"/>
      <w:proofErr w:type="gram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설정 파일 수정</w:t>
      </w:r>
    </w:p>
    <w:p w:rsidR="00D607E7" w:rsidRDefault="00D607E7" w:rsidP="000E7619">
      <w:r>
        <w:rPr>
          <w:rFonts w:hint="eastAsia"/>
        </w:rPr>
        <w:t>도메인,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 xml:space="preserve">인증서 </w:t>
      </w:r>
      <w:proofErr w:type="spellStart"/>
      <w:r>
        <w:rPr>
          <w:rFonts w:hint="eastAsia"/>
        </w:rPr>
        <w:t>발급방법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이메일</w:t>
      </w:r>
      <w:r w:rsidR="00AD7ABC">
        <w:rPr>
          <w:rFonts w:hint="eastAsia"/>
        </w:rPr>
        <w:t>, 포트번호</w:t>
      </w:r>
      <w:r>
        <w:rPr>
          <w:rFonts w:hint="eastAsia"/>
        </w:rPr>
        <w:t xml:space="preserve"> 설정</w:t>
      </w:r>
    </w:p>
    <w:p w:rsidR="00D607E7" w:rsidRDefault="00D607E7" w:rsidP="000E7619"/>
    <w:p w:rsidR="00FE2B98" w:rsidRDefault="00FE2B98" w:rsidP="000E7619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</w:t>
      </w:r>
      <w:proofErr w:type="gramStart"/>
      <w:r>
        <w:t>certificates 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인증파일</w:t>
      </w:r>
      <w:proofErr w:type="spellEnd"/>
      <w:r>
        <w:rPr>
          <w:rFonts w:hint="eastAsia"/>
        </w:rPr>
        <w:t xml:space="preserve"> 삭제</w:t>
      </w:r>
    </w:p>
    <w:p w:rsidR="00FE2B98" w:rsidRDefault="00FE2B98" w:rsidP="000E7619"/>
    <w:p w:rsidR="00FE2B98" w:rsidRPr="00FE2B98" w:rsidRDefault="00C37F9E" w:rsidP="000E7619">
      <w:proofErr w:type="spellStart"/>
      <w:proofErr w:type="gramStart"/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>docker</w:t>
      </w:r>
      <w:proofErr w:type="spellEnd"/>
      <w:proofErr w:type="gramEnd"/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 xml:space="preserve"> run -p </w:t>
      </w:r>
      <w:r>
        <w:rPr>
          <w:rStyle w:val="hljs-number"/>
          <w:rFonts w:ascii="Courier New" w:hAnsi="Courier New" w:cs="Courier New"/>
          <w:color w:val="986801"/>
          <w:sz w:val="20"/>
          <w:szCs w:val="20"/>
        </w:rPr>
        <w:t>4443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>:</w:t>
      </w:r>
      <w:r>
        <w:rPr>
          <w:rStyle w:val="hljs-number"/>
          <w:rFonts w:ascii="Courier New" w:hAnsi="Courier New" w:cs="Courier New"/>
          <w:color w:val="986801"/>
          <w:sz w:val="20"/>
          <w:szCs w:val="20"/>
        </w:rPr>
        <w:t>4443</w:t>
      </w:r>
      <w:r>
        <w:rPr>
          <w:rFonts w:ascii="Courier New" w:hAnsi="Courier New" w:cs="Courier New"/>
          <w:color w:val="383A42"/>
          <w:sz w:val="20"/>
          <w:szCs w:val="20"/>
          <w:shd w:val="clear" w:color="auto" w:fill="FAFAFA"/>
        </w:rPr>
        <w:t xml:space="preserve"> </w:t>
      </w:r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--</w:t>
      </w:r>
      <w:proofErr w:type="spellStart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rm</w:t>
      </w:r>
      <w:proofErr w:type="spellEnd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 xml:space="preserve"> -e OPENVIDU_SECRET=MY_SECRET </w:t>
      </w:r>
      <w:proofErr w:type="spellStart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openvidu</w:t>
      </w:r>
      <w:proofErr w:type="spellEnd"/>
      <w:r>
        <w:rPr>
          <w:rStyle w:val="hljs-comment"/>
          <w:rFonts w:ascii="Courier New" w:hAnsi="Courier New" w:cs="Courier New"/>
          <w:i/>
          <w:iCs/>
          <w:color w:val="A0A1A7"/>
          <w:sz w:val="20"/>
          <w:szCs w:val="20"/>
        </w:rPr>
        <w:t>/openvidu-server-kms:2.19.0</w:t>
      </w:r>
    </w:p>
    <w:p w:rsidR="00D607E7" w:rsidRDefault="00B472FE" w:rsidP="000E7619">
      <w:r>
        <w:tab/>
      </w:r>
      <w:proofErr w:type="spellStart"/>
      <w:r>
        <w:t>openvidu</w:t>
      </w:r>
      <w:proofErr w:type="spellEnd"/>
      <w:r>
        <w:t xml:space="preserve"> </w:t>
      </w:r>
      <w:r w:rsidR="00B32026">
        <w:rPr>
          <w:rFonts w:hint="eastAsia"/>
        </w:rPr>
        <w:t xml:space="preserve">컨테이너 </w:t>
      </w:r>
      <w:r>
        <w:rPr>
          <w:rFonts w:hint="eastAsia"/>
        </w:rPr>
        <w:t>실행</w:t>
      </w:r>
    </w:p>
    <w:p w:rsidR="00B472FE" w:rsidRPr="00B32026" w:rsidRDefault="00B472FE" w:rsidP="000E7619"/>
    <w:p w:rsidR="00B32026" w:rsidRDefault="00B32026" w:rsidP="000E7619">
      <w:proofErr w:type="gramStart"/>
      <w:r>
        <w:rPr>
          <w:rFonts w:hint="eastAsia"/>
        </w:rPr>
        <w:t>./</w:t>
      </w:r>
      <w:proofErr w:type="spellStart"/>
      <w:proofErr w:type="gramEnd"/>
      <w:r>
        <w:t>openvidu</w:t>
      </w:r>
      <w:proofErr w:type="spellEnd"/>
      <w:r>
        <w:t xml:space="preserve"> start : </w:t>
      </w:r>
      <w:r>
        <w:rPr>
          <w:rFonts w:hint="eastAsia"/>
        </w:rPr>
        <w:t xml:space="preserve">서버에 </w:t>
      </w:r>
      <w:proofErr w:type="spellStart"/>
      <w:r>
        <w:t>openvidu</w:t>
      </w:r>
      <w:proofErr w:type="spellEnd"/>
      <w:r>
        <w:t xml:space="preserve"> </w:t>
      </w:r>
      <w:r>
        <w:rPr>
          <w:rFonts w:hint="eastAsia"/>
        </w:rPr>
        <w:t>실행</w:t>
      </w:r>
    </w:p>
    <w:p w:rsidR="00B32026" w:rsidRDefault="00B32026" w:rsidP="000E7619">
      <w:proofErr w:type="gramStart"/>
      <w:r>
        <w:rPr>
          <w:rFonts w:hint="eastAsia"/>
        </w:rPr>
        <w:t>./</w:t>
      </w:r>
      <w:proofErr w:type="spellStart"/>
      <w:proofErr w:type="gramEnd"/>
      <w:r>
        <w:t>openvidu</w:t>
      </w:r>
      <w:proofErr w:type="spellEnd"/>
      <w:r>
        <w:t xml:space="preserve"> restart :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변경 후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</w:p>
    <w:p w:rsidR="00B32026" w:rsidRPr="00F6244F" w:rsidRDefault="00B32026" w:rsidP="000E7619">
      <w:proofErr w:type="gramStart"/>
      <w:r>
        <w:rPr>
          <w:rFonts w:hint="eastAsia"/>
        </w:rPr>
        <w:t>./</w:t>
      </w:r>
      <w:proofErr w:type="spellStart"/>
      <w:proofErr w:type="gramEnd"/>
      <w:r>
        <w:t>openvidu</w:t>
      </w:r>
      <w:proofErr w:type="spellEnd"/>
      <w:r>
        <w:t xml:space="preserve"> stop : </w:t>
      </w:r>
      <w:proofErr w:type="spellStart"/>
      <w:r>
        <w:rPr>
          <w:rFonts w:hint="eastAsia"/>
        </w:rPr>
        <w:t>openvidu</w:t>
      </w:r>
      <w:proofErr w:type="spellEnd"/>
      <w:r>
        <w:rPr>
          <w:rFonts w:hint="eastAsia"/>
        </w:rPr>
        <w:t xml:space="preserve"> 종료</w:t>
      </w:r>
    </w:p>
    <w:p w:rsidR="001959E5" w:rsidRDefault="00996882" w:rsidP="001959E5">
      <w:pPr>
        <w:pStyle w:val="1"/>
      </w:pPr>
      <w:r>
        <w:rPr>
          <w:rFonts w:hint="eastAsia"/>
        </w:rPr>
        <w:t>MySQL 사용방법</w:t>
      </w:r>
    </w:p>
    <w:p w:rsidR="00A537EE" w:rsidRDefault="00A537EE" w:rsidP="00BC6D3E">
      <w:r>
        <w:t>W</w:t>
      </w:r>
      <w:r>
        <w:rPr>
          <w:rFonts w:hint="eastAsia"/>
        </w:rPr>
        <w:t>orkbench 실행</w:t>
      </w:r>
    </w:p>
    <w:p w:rsidR="00BC6D3E" w:rsidRDefault="00BC6D3E" w:rsidP="00BC6D3E">
      <w:r>
        <w:t>C</w:t>
      </w:r>
      <w:r>
        <w:rPr>
          <w:rFonts w:hint="eastAsia"/>
        </w:rPr>
        <w:t>onnections 추가</w:t>
      </w:r>
    </w:p>
    <w:p w:rsidR="00BC6D3E" w:rsidRDefault="00BC6D3E" w:rsidP="00BC6D3E">
      <w:proofErr w:type="gramStart"/>
      <w:r>
        <w:rPr>
          <w:rFonts w:hint="eastAsia"/>
        </w:rPr>
        <w:t>Hostname :</w:t>
      </w:r>
      <w:proofErr w:type="gramEnd"/>
      <w:r>
        <w:rPr>
          <w:rFonts w:hint="eastAsia"/>
        </w:rPr>
        <w:t xml:space="preserve"> ec2 주소 입력 (i7a708.p.ssafy.io)</w:t>
      </w:r>
    </w:p>
    <w:p w:rsidR="00BC6D3E" w:rsidRDefault="00BC6D3E" w:rsidP="00BC6D3E">
      <w:proofErr w:type="gramStart"/>
      <w:r>
        <w:t>Username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username </w:t>
      </w:r>
      <w:r>
        <w:rPr>
          <w:rFonts w:hint="eastAsia"/>
        </w:rPr>
        <w:t xml:space="preserve">입력 </w:t>
      </w:r>
      <w:r>
        <w:t>(i7a708)</w:t>
      </w:r>
    </w:p>
    <w:p w:rsidR="00BC6D3E" w:rsidRDefault="00BC6D3E" w:rsidP="00BC6D3E">
      <w:proofErr w:type="gramStart"/>
      <w:r>
        <w:t>Password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pw </w:t>
      </w:r>
      <w:r>
        <w:rPr>
          <w:rFonts w:hint="eastAsia"/>
        </w:rPr>
        <w:t>입력</w:t>
      </w:r>
    </w:p>
    <w:p w:rsidR="00CC32CF" w:rsidRDefault="00CC32CF" w:rsidP="00BC6D3E"/>
    <w:p w:rsidR="00CC32CF" w:rsidRDefault="00CC32CF" w:rsidP="00BC6D3E"/>
    <w:p w:rsidR="00CC32CF" w:rsidRDefault="00CC32CF" w:rsidP="00BC6D3E"/>
    <w:p w:rsidR="00CC32CF" w:rsidRDefault="00CC32CF" w:rsidP="00BC6D3E"/>
    <w:p w:rsidR="001959E5" w:rsidRDefault="00996882" w:rsidP="001959E5">
      <w:pPr>
        <w:pStyle w:val="1"/>
      </w:pPr>
      <w:r>
        <w:lastRenderedPageBreak/>
        <w:t>Nginx default</w:t>
      </w:r>
    </w:p>
    <w:p w:rsidR="001959E5" w:rsidRDefault="00996882" w:rsidP="001959E5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/sites-available/default 파일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listen 80 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default_server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[::]:80 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default_server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80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[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::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]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:80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root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home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ubuntu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dist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index.html;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server_name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server_name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_;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b/>
          <w:bCs/>
          <w:color w:val="008000"/>
          <w:spacing w:val="4"/>
          <w:sz w:val="20"/>
          <w:szCs w:val="20"/>
        </w:rPr>
        <w:t>return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301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https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</w:t>
      </w:r>
      <w:r w:rsidRPr="006B02CA">
        <w:rPr>
          <w:rFonts w:ascii="Consolas" w:eastAsia="굴림체" w:hAnsi="Consolas" w:cs="굴림체"/>
          <w:i/>
          <w:iCs/>
          <w:color w:val="3D7B7B"/>
          <w:spacing w:val="4"/>
          <w:sz w:val="20"/>
          <w:szCs w:val="20"/>
        </w:rPr>
        <w:t>//i7a708.p.ssafy.io$request_uri;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443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ssl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listen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[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::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]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:443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server_name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ssl_certificate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etc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letsencrypt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live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fullchain.pem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ssl_certificate_key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etc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letsencrypt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live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i7a708.p.ssafy.io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privkey.pem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location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root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home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ubuntu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dist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 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root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/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var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/www/html;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 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index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index.html index.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nginx-debian.html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index.html;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try_files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uri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uri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index.html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=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404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</w:t>
      </w:r>
      <w:proofErr w:type="gram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location</w:t>
      </w:r>
      <w:proofErr w:type="gram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/cam 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               allow all;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               deny all;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#               </w:t>
      </w:r>
      <w:proofErr w:type="spellStart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proxy_pass</w:t>
      </w:r>
      <w:proofErr w:type="spellEnd"/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 xml:space="preserve"> http:</w:t>
      </w:r>
      <w:r w:rsidRPr="006B02CA">
        <w:rPr>
          <w:rFonts w:ascii="Consolas" w:eastAsia="굴림체" w:hAnsi="Consolas" w:cs="굴림체"/>
          <w:i/>
          <w:iCs/>
          <w:color w:val="3D7B7B"/>
          <w:spacing w:val="4"/>
          <w:sz w:val="20"/>
          <w:szCs w:val="20"/>
        </w:rPr>
        <w:t>//i7a708.p.ssafy.io;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9C6500"/>
          <w:spacing w:val="4"/>
          <w:sz w:val="20"/>
          <w:szCs w:val="20"/>
        </w:rPr>
        <w:t>#       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location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/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demo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{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proxy_pass</w:t>
      </w:r>
      <w:proofErr w:type="spell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http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:</w:t>
      </w:r>
      <w:r w:rsidRPr="006B02CA">
        <w:rPr>
          <w:rFonts w:ascii="Consolas" w:eastAsia="굴림체" w:hAnsi="Consolas" w:cs="굴림체"/>
          <w:i/>
          <w:iCs/>
          <w:color w:val="3D7B7B"/>
          <w:spacing w:val="4"/>
          <w:sz w:val="20"/>
          <w:szCs w:val="20"/>
        </w:rPr>
        <w:t>//localhost:8081;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proxy_redirect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off;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charset</w:t>
      </w:r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utf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-8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Readl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IP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remote_addr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Forwarded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For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  <w:bdr w:val="single" w:sz="6" w:space="0" w:color="FF0000" w:frame="1"/>
        </w:rPr>
        <w:t>@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proxy_add_x_forwarded_for</w:t>
      </w:r>
      <w:proofErr w:type="spellEnd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Forwarded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Proto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$scheme;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        </w:t>
      </w:r>
      <w:proofErr w:type="spellStart"/>
      <w:proofErr w:type="gram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proxy_set_header</w:t>
      </w:r>
      <w:proofErr w:type="spellEnd"/>
      <w:proofErr w:type="gramEnd"/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X</w:t>
      </w:r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proofErr w:type="spellStart"/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NginX</w:t>
      </w:r>
      <w:proofErr w:type="spellEnd"/>
      <w:r w:rsidRPr="006B02CA">
        <w:rPr>
          <w:rFonts w:ascii="Consolas" w:eastAsia="굴림체" w:hAnsi="Consolas" w:cs="굴림체"/>
          <w:color w:val="666666"/>
          <w:spacing w:val="4"/>
          <w:sz w:val="20"/>
          <w:szCs w:val="20"/>
        </w:rPr>
        <w:t>-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Proxy</w:t>
      </w: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</w:t>
      </w:r>
      <w:r w:rsidRPr="006B02CA">
        <w:rPr>
          <w:rFonts w:ascii="Consolas" w:eastAsia="굴림체" w:hAnsi="Consolas" w:cs="굴림체"/>
          <w:color w:val="008000"/>
          <w:spacing w:val="4"/>
          <w:sz w:val="20"/>
          <w:szCs w:val="20"/>
        </w:rPr>
        <w:t>true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;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BBBBBB"/>
          <w:spacing w:val="4"/>
          <w:sz w:val="20"/>
          <w:szCs w:val="20"/>
        </w:rPr>
        <w:t xml:space="preserve">        </w:t>
      </w: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Pr="006B02CA" w:rsidRDefault="006B02CA" w:rsidP="006B0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6B02CA">
        <w:rPr>
          <w:rFonts w:ascii="Consolas" w:eastAsia="굴림체" w:hAnsi="Consolas" w:cs="굴림체"/>
          <w:color w:val="000000"/>
          <w:spacing w:val="4"/>
          <w:sz w:val="20"/>
          <w:szCs w:val="20"/>
        </w:rPr>
        <w:t>}</w:t>
      </w:r>
    </w:p>
    <w:p w:rsidR="006B02CA" w:rsidRDefault="006B02CA" w:rsidP="001959E5"/>
    <w:p w:rsidR="001959E5" w:rsidRDefault="00996882" w:rsidP="001959E5">
      <w:pPr>
        <w:pStyle w:val="1"/>
      </w:pPr>
      <w:r>
        <w:rPr>
          <w:rFonts w:hint="eastAsia"/>
        </w:rPr>
        <w:lastRenderedPageBreak/>
        <w:t>EC2 세팅</w:t>
      </w:r>
    </w:p>
    <w:p w:rsidR="00C4337F" w:rsidRDefault="00C4337F" w:rsidP="004C489A">
      <w:proofErr w:type="spellStart"/>
      <w:r>
        <w:t>A</w:t>
      </w:r>
      <w:r>
        <w:rPr>
          <w:rFonts w:hint="eastAsia"/>
        </w:rPr>
        <w:t>pplication.</w:t>
      </w:r>
      <w:r>
        <w:t>prpoerties</w:t>
      </w:r>
      <w:proofErr w:type="spellEnd"/>
    </w:p>
    <w:p w:rsidR="00C4337F" w:rsidRPr="00CC32CF" w:rsidRDefault="00C4337F" w:rsidP="00C635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#it will be set build date by 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gradle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. </w:t>
      </w:r>
      <w:proofErr w:type="gram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if</w:t>
      </w:r>
      <w:proofErr w:type="gram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 this value is @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build.date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@, front-end is development mode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build.date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@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build.date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@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server.port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8080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server.address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0.0.0.0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server.servlet.contextPath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Charset of HTTP requests and responses. Added to the "Content-Type" header if not set explicitly.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server.servlet.encoding.charset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UTF-8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Enable http encoding support.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server.servlet.encoding.enabled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Force the encoding to the configured charset on HTTP requests and responses.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server.servlet.encoding.force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for SPA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spring.resources.static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-locations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classpath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:/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dist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spa.default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-file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dist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/index.html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spring.mvc.throw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-exception-if-no-handler-found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spring.resources.add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-mappings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false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Swagger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springfox.documentation.swagger.use-model-v3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false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#database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spring.jpa.hibernate.naming.implicit-strategy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org.springframework.boot.orm.jpa.hibernate.SpringImplicitNamingStrategy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spring.jpa.hibernate.naming.physical-strategy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org.springframework.boot.orm.jpa.hibernate.SpringPhysicalNamingStrategy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spring.jpa.hibernate.ddl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-auto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update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spring.jpa.properties.hibernate.dialect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org.hibernate.dialect.MySQL57Dialect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spring.data.web.pageable.one-indexed-parameters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#spring.datasource.url=jdbc:mysql://localhost:3306/ssafy_web_db?useUnicode=true&amp;characterEncoding=utf8&amp;serverTimezone=Asia/Seoul&amp;zeroDateTimeBehavior=convertToNull&amp;rewriteBatchedStatements=true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spring.datasource.driver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-class-name=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com.mysql.cj.jdbc.Driver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spring.datasource.hikari.username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=root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spring.datasource.hikari.password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=1234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spring.datasource.url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jdbc:mysql://${EC2.DOMAIN}:3306/ssafy_web_db?useUnicode=true&amp;characterEncoding=utf8&amp;serverTimezone=Asia/Seoul&amp;zeroDateTimeBehavior=convertToNull&amp;rewriteBatchedStatements=true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spring.datasource.driver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-class-name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com.mysql.cj.jdbc.Driver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spring.datasource.hikari.username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${MYSQL.USERNAME}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spring.datasource.hikari.password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${MYSQL.PASSWORD}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# 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jwt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jwt.secret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dyAeHubOOc8KaOfYB6XEQoEj1QzRlVgtjNL8PYs1A1tymZvvqkcEU7L1imkKHeDa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# unit is 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ms.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 15 * 24 * 60 * 60 * 1000 = 15days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lastRenderedPageBreak/>
        <w:t>jwt.expiration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1296000000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#logging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#logging.file.name=./ssafy-web.log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logging.level.root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=INFO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logging.level.com.samsung.security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logging.level.org.springframework.web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logging.level.org.apache.tiles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=INFO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logging.level.org.sringframework.boot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logging.level.org.sringframework.security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=DEBUG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spring.devtools.livereload.enabled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gzip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 compression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</w:t>
      </w:r>
      <w:proofErr w:type="spellStart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server.compression.enabled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=true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#server.compression.mime-types=application/json,application/xml,text/html,text/xml,text/plain,application/javascript,text/css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#for health check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management.servlet.context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-path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/manage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management.health.db.enabled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management.health.default.enabled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management.health.diskspace.enabled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S3 Bucket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cloud.aws.credentials.accessKey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${S3.ACCESSKEY}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cloud.aws.credentials.secretKey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${S3.SECRETKEY}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cloud.aws.stack.auto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false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S3 Service bucket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cloud.aws.s3.bucket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${S3.BUCKETNAME}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cloud.aws.region.static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${S3.REGION}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S3 Bucket URL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cloud.aws.s3.bucket.url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${S3.URL}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multipart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spring.http.multipart.max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-file-size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spring.http.multipart.max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-request-size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spring.servlet.multipart.max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-file-size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spring.servlet.multipart.max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-request-size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20MB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SSL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server.ssl.key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-store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classpath:keystore.p12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server.ssl.key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-store-type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PKCS12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server.ssl.key</w:t>
      </w:r>
      <w:proofErr w:type="spellEnd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-store-password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a708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google email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spring.mail.host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smtp.gmail.com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spring.mail.port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465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spring.mail.username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${EMAIL.ID}@gmail.com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spring.mail.password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${EMAIL.PW}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spring.mail.properties.mail.smtp.auth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spring.mail.properties.mail.smtp.ssl.enable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spring.mail.transport.protocol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smtp</w:t>
      </w:r>
      <w:proofErr w:type="spellEnd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spring.mail.debug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true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proofErr w:type="spellStart"/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>spring.mail.default.encoding</w:t>
      </w:r>
      <w:proofErr w:type="spellEnd"/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=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UTF-8</w:t>
      </w:r>
    </w:p>
    <w:p w:rsidR="00C4337F" w:rsidRDefault="00C4337F" w:rsidP="004C489A">
      <w:proofErr w:type="spellStart"/>
      <w:r>
        <w:rPr>
          <w:rFonts w:hint="eastAsia"/>
        </w:rPr>
        <w:lastRenderedPageBreak/>
        <w:t>env.properties</w:t>
      </w:r>
      <w:proofErr w:type="spellEnd"/>
    </w:p>
    <w:p w:rsidR="00192404" w:rsidRPr="006C6EFD" w:rsidRDefault="00C4337F" w:rsidP="006C6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EC2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EC2.DOMAIN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i7a708.p.ssafy.io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#EC2.DOMAIN = localhost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  <w:t># MYSQL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MYSQL.USERNAME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i7a708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MYSQL.PASSWORD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a708evmeeting!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AWS S3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S3.URL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https://ssafy7elevator.s3.ap-northeast-2.amazonaws.com/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S3.BUCKETNAME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ssafy7elevator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S3.REGION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ap-northeast-2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S3.ACCESSKEY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AKIAWMUOWC4X6NPA7PTS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S3.SECRETKEY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nkY2DuHdCaiK3baR3wKNKyDGkMyrc3lbqFzF6NSR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># GOOGLE EMAIL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EMAIL.ID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i7a708</w:t>
      </w:r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br/>
      </w:r>
      <w:r w:rsidRPr="00C4337F">
        <w:rPr>
          <w:rFonts w:ascii="Courier New" w:eastAsia="굴림체" w:hAnsi="Courier New" w:cs="Courier New"/>
          <w:color w:val="CC7832"/>
          <w:sz w:val="20"/>
          <w:szCs w:val="20"/>
        </w:rPr>
        <w:t xml:space="preserve">EMAIL.PW </w:t>
      </w:r>
      <w:r w:rsidRPr="00C4337F">
        <w:rPr>
          <w:rFonts w:ascii="Courier New" w:eastAsia="굴림체" w:hAnsi="Courier New" w:cs="Courier New"/>
          <w:color w:val="808080"/>
          <w:sz w:val="20"/>
          <w:szCs w:val="20"/>
        </w:rPr>
        <w:t xml:space="preserve">= </w:t>
      </w:r>
      <w:proofErr w:type="spellStart"/>
      <w:r w:rsidRPr="00C4337F">
        <w:rPr>
          <w:rFonts w:ascii="Courier New" w:eastAsia="굴림체" w:hAnsi="Courier New" w:cs="Courier New"/>
          <w:color w:val="6A8759"/>
          <w:sz w:val="20"/>
          <w:szCs w:val="20"/>
        </w:rPr>
        <w:t>mpxahhtrkbncjico</w:t>
      </w:r>
      <w:proofErr w:type="spellEnd"/>
    </w:p>
    <w:p w:rsidR="00996882" w:rsidRDefault="00996882" w:rsidP="00996882">
      <w:pPr>
        <w:pStyle w:val="1"/>
      </w:pPr>
      <w:r>
        <w:rPr>
          <w:rFonts w:hint="eastAsia"/>
        </w:rPr>
        <w:t xml:space="preserve">AWS S3 </w:t>
      </w:r>
      <w:proofErr w:type="spellStart"/>
      <w:r>
        <w:rPr>
          <w:rFonts w:hint="eastAsia"/>
        </w:rPr>
        <w:t>버킷</w:t>
      </w:r>
      <w:proofErr w:type="spellEnd"/>
    </w:p>
    <w:p w:rsidR="00996882" w:rsidRDefault="008C3CA1" w:rsidP="00996882">
      <w:pPr>
        <w:rPr>
          <w:rFonts w:hint="eastAsia"/>
        </w:rPr>
      </w:pPr>
      <w:r>
        <w:rPr>
          <w:rFonts w:hint="eastAsia"/>
        </w:rPr>
        <w:t xml:space="preserve">사용자의 </w:t>
      </w:r>
      <w:r w:rsidR="00996882">
        <w:rPr>
          <w:rFonts w:hint="eastAsia"/>
        </w:rPr>
        <w:t>프로필 이미지</w:t>
      </w:r>
      <w:r>
        <w:rPr>
          <w:rFonts w:hint="eastAsia"/>
        </w:rPr>
        <w:t xml:space="preserve">를 저장하고, </w:t>
      </w:r>
      <w:proofErr w:type="spellStart"/>
      <w:r>
        <w:t>url</w:t>
      </w:r>
      <w:proofErr w:type="spellEnd"/>
      <w:r>
        <w:rPr>
          <w:rFonts w:hint="eastAsia"/>
        </w:rPr>
        <w:t xml:space="preserve">을 통해 화면에 출력하기 위해 사용하는 </w:t>
      </w:r>
      <w:proofErr w:type="spellStart"/>
      <w:r>
        <w:rPr>
          <w:rFonts w:hint="eastAsia"/>
        </w:rPr>
        <w:t>클라우드입니다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2C74C0" w:rsidRDefault="008C3CA1" w:rsidP="008C3CA1">
      <w:pPr>
        <w:pStyle w:val="aff7"/>
        <w:numPr>
          <w:ilvl w:val="0"/>
          <w:numId w:val="24"/>
        </w:numPr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만들기</w:t>
      </w:r>
    </w:p>
    <w:p w:rsidR="008C3CA1" w:rsidRDefault="008C3CA1" w:rsidP="008C3CA1">
      <w:pPr>
        <w:pStyle w:val="aff7"/>
        <w:ind w:left="760"/>
      </w:pPr>
      <w:r w:rsidRPr="008C3CA1">
        <w:drawing>
          <wp:inline distT="0" distB="0" distL="0" distR="0" wp14:anchorId="7EB6581B" wp14:editId="051B525D">
            <wp:extent cx="4777740" cy="942778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493" cy="9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1" w:rsidRDefault="008C3CA1" w:rsidP="008C3CA1">
      <w:pPr>
        <w:pStyle w:val="aff7"/>
        <w:numPr>
          <w:ilvl w:val="0"/>
          <w:numId w:val="24"/>
        </w:numPr>
        <w:rPr>
          <w:rFonts w:hint="eastAsia"/>
        </w:rPr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 및 사용 지역 설정</w:t>
      </w:r>
    </w:p>
    <w:p w:rsidR="008C3CA1" w:rsidRDefault="008C3CA1" w:rsidP="008C3CA1">
      <w:pPr>
        <w:pStyle w:val="aff7"/>
        <w:ind w:left="760"/>
        <w:rPr>
          <w:rFonts w:hint="eastAsia"/>
        </w:rPr>
      </w:pPr>
      <w:r w:rsidRPr="008C3CA1">
        <w:drawing>
          <wp:inline distT="0" distB="0" distL="0" distR="0" wp14:anchorId="0BBAB4C1" wp14:editId="661E1109">
            <wp:extent cx="4762500" cy="211978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345" cy="21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1" w:rsidRDefault="008C3CA1" w:rsidP="008C3CA1">
      <w:pPr>
        <w:pStyle w:val="aff7"/>
        <w:numPr>
          <w:ilvl w:val="0"/>
          <w:numId w:val="24"/>
        </w:numPr>
      </w:pP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액세스 차단 해제</w:t>
      </w:r>
    </w:p>
    <w:p w:rsidR="008C3CA1" w:rsidRDefault="008C3CA1" w:rsidP="008C3CA1">
      <w:pPr>
        <w:pStyle w:val="aff7"/>
        <w:ind w:left="760"/>
      </w:pPr>
      <w:r w:rsidRPr="008C3CA1">
        <w:lastRenderedPageBreak/>
        <w:drawing>
          <wp:inline distT="0" distB="0" distL="0" distR="0" wp14:anchorId="0A2BCE52" wp14:editId="5D5CB22D">
            <wp:extent cx="5274310" cy="29241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A1" w:rsidRDefault="008C3CA1" w:rsidP="008C3CA1">
      <w:pPr>
        <w:pStyle w:val="aff7"/>
        <w:numPr>
          <w:ilvl w:val="0"/>
          <w:numId w:val="24"/>
        </w:numPr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생성 후 권한 </w:t>
      </w:r>
      <w:r>
        <w:t xml:space="preserve">&gt;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정책 </w:t>
      </w:r>
      <w:r>
        <w:t xml:space="preserve">&gt; </w:t>
      </w:r>
      <w:r>
        <w:rPr>
          <w:rFonts w:hint="eastAsia"/>
        </w:rPr>
        <w:t xml:space="preserve">정책 </w:t>
      </w:r>
      <w:proofErr w:type="spellStart"/>
      <w:r>
        <w:rPr>
          <w:rFonts w:hint="eastAsia"/>
        </w:rPr>
        <w:t>생성기</w:t>
      </w:r>
      <w:proofErr w:type="spellEnd"/>
    </w:p>
    <w:p w:rsidR="008C3CA1" w:rsidRDefault="00DF358A" w:rsidP="00DF358A">
      <w:pPr>
        <w:pStyle w:val="aff7"/>
        <w:numPr>
          <w:ilvl w:val="2"/>
          <w:numId w:val="22"/>
        </w:numPr>
      </w:pPr>
      <w:r>
        <w:rPr>
          <w:rFonts w:hint="eastAsia"/>
        </w:rPr>
        <w:t>Sel</w:t>
      </w:r>
      <w:r>
        <w:t>ect Type of Policy : S3 Bucket Policy</w:t>
      </w:r>
    </w:p>
    <w:p w:rsidR="00DF358A" w:rsidRDefault="00DF358A" w:rsidP="00DF358A">
      <w:pPr>
        <w:pStyle w:val="aff7"/>
        <w:numPr>
          <w:ilvl w:val="2"/>
          <w:numId w:val="22"/>
        </w:numPr>
      </w:pPr>
      <w:r>
        <w:t>Effect : Allow</w:t>
      </w:r>
    </w:p>
    <w:p w:rsidR="00DF358A" w:rsidRDefault="00DF358A" w:rsidP="00DF358A">
      <w:pPr>
        <w:pStyle w:val="aff7"/>
        <w:numPr>
          <w:ilvl w:val="2"/>
          <w:numId w:val="22"/>
        </w:numPr>
      </w:pPr>
      <w:r>
        <w:t>Principal : *</w:t>
      </w:r>
    </w:p>
    <w:p w:rsidR="00DF358A" w:rsidRDefault="00DF358A" w:rsidP="00DF358A">
      <w:pPr>
        <w:pStyle w:val="aff7"/>
        <w:numPr>
          <w:ilvl w:val="2"/>
          <w:numId w:val="22"/>
        </w:numPr>
      </w:pPr>
      <w:proofErr w:type="gramStart"/>
      <w:r>
        <w:t>Actions :</w:t>
      </w:r>
      <w:proofErr w:type="gramEnd"/>
      <w:r>
        <w:t xml:space="preserve"> </w:t>
      </w:r>
      <w:proofErr w:type="spellStart"/>
      <w:r>
        <w:t>getObject</w:t>
      </w:r>
      <w:proofErr w:type="spellEnd"/>
      <w:r>
        <w:t xml:space="preserve">() </w:t>
      </w:r>
      <w:r>
        <w:rPr>
          <w:rFonts w:hint="eastAsia"/>
        </w:rPr>
        <w:t>선택</w:t>
      </w:r>
    </w:p>
    <w:p w:rsidR="00DF358A" w:rsidRDefault="00DF358A" w:rsidP="00DF358A">
      <w:pPr>
        <w:pStyle w:val="aff7"/>
        <w:numPr>
          <w:ilvl w:val="2"/>
          <w:numId w:val="22"/>
        </w:numPr>
      </w:pPr>
      <w:proofErr w:type="gramStart"/>
      <w:r>
        <w:rPr>
          <w:rFonts w:hint="eastAsia"/>
        </w:rPr>
        <w:t>ARN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</w:t>
      </w:r>
      <w:r>
        <w:t>ARN + /*</w:t>
      </w:r>
    </w:p>
    <w:p w:rsidR="00DF358A" w:rsidRPr="00DF358A" w:rsidRDefault="00DF358A" w:rsidP="00DF358A">
      <w:pPr>
        <w:pStyle w:val="aff7"/>
        <w:numPr>
          <w:ilvl w:val="3"/>
          <w:numId w:val="22"/>
        </w:numPr>
        <w:rPr>
          <w:rFonts w:hint="eastAsia"/>
        </w:rPr>
      </w:pPr>
      <w:r>
        <w:t xml:space="preserve">Ex) </w:t>
      </w:r>
      <w:r w:rsidRPr="00DF358A">
        <w:t>arn:aws:s3:::ssafy07a708temp</w:t>
      </w:r>
      <w:r>
        <w:t>/*</w:t>
      </w:r>
    </w:p>
    <w:p w:rsidR="008C3CA1" w:rsidRDefault="008C3CA1" w:rsidP="008C3CA1">
      <w:pPr>
        <w:pStyle w:val="aff7"/>
        <w:numPr>
          <w:ilvl w:val="0"/>
          <w:numId w:val="24"/>
        </w:numPr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정책 편집</w:t>
      </w:r>
    </w:p>
    <w:p w:rsidR="00DF358A" w:rsidRDefault="00DF358A" w:rsidP="00DF358A">
      <w:pPr>
        <w:pStyle w:val="aff7"/>
        <w:ind w:left="760"/>
      </w:pPr>
      <w:r w:rsidRPr="00DF358A">
        <w:drawing>
          <wp:inline distT="0" distB="0" distL="0" distR="0" wp14:anchorId="3251B907" wp14:editId="1F0742A3">
            <wp:extent cx="4762500" cy="3537759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493" cy="35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8A" w:rsidRDefault="00DF358A" w:rsidP="00DF358A">
      <w:pPr>
        <w:pStyle w:val="aff7"/>
        <w:numPr>
          <w:ilvl w:val="0"/>
          <w:numId w:val="24"/>
        </w:numPr>
      </w:pPr>
      <w:r>
        <w:rPr>
          <w:rFonts w:hint="eastAsia"/>
        </w:rPr>
        <w:lastRenderedPageBreak/>
        <w:t>IAM &gt; 액세스 키 들어가서 키 발급(</w:t>
      </w:r>
      <w:r>
        <w:t>csv</w:t>
      </w:r>
      <w:r>
        <w:rPr>
          <w:rFonts w:hint="eastAsia"/>
        </w:rPr>
        <w:t>파일)</w:t>
      </w:r>
      <w:bookmarkStart w:id="0" w:name="_GoBack"/>
      <w:bookmarkEnd w:id="0"/>
    </w:p>
    <w:p w:rsidR="00DF358A" w:rsidRPr="00DA341C" w:rsidRDefault="00DF358A" w:rsidP="00DF358A">
      <w:pPr>
        <w:pStyle w:val="aff7"/>
        <w:ind w:left="760"/>
        <w:rPr>
          <w:rFonts w:hint="eastAsia"/>
        </w:rPr>
      </w:pPr>
      <w:r w:rsidRPr="00DF358A">
        <w:drawing>
          <wp:inline distT="0" distB="0" distL="0" distR="0" wp14:anchorId="0F37DF96" wp14:editId="3E1EE15E">
            <wp:extent cx="4737100" cy="2468356"/>
            <wp:effectExtent l="0" t="0" r="635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924" cy="24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8A" w:rsidRPr="00DA341C" w:rsidSect="0089714F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24C" w:rsidRDefault="00B8624C" w:rsidP="00C6554A">
      <w:pPr>
        <w:spacing w:before="0" w:after="0" w:line="240" w:lineRule="auto"/>
      </w:pPr>
      <w:r>
        <w:separator/>
      </w:r>
    </w:p>
  </w:endnote>
  <w:endnote w:type="continuationSeparator" w:id="0">
    <w:p w:rsidR="00B8624C" w:rsidRDefault="00B862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Arial Unicode MS"/>
    <w:charset w:val="86"/>
    <w:family w:val="auto"/>
    <w:pitch w:val="variable"/>
    <w:sig w:usb0="00000000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DF358A">
      <w:rPr>
        <w:noProof/>
        <w:lang w:val="ko-KR" w:bidi="ko-KR"/>
      </w:rPr>
      <w:t>11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24C" w:rsidRDefault="00B8624C" w:rsidP="00C6554A">
      <w:pPr>
        <w:spacing w:before="0" w:after="0" w:line="240" w:lineRule="auto"/>
      </w:pPr>
      <w:r>
        <w:separator/>
      </w:r>
    </w:p>
  </w:footnote>
  <w:footnote w:type="continuationSeparator" w:id="0">
    <w:p w:rsidR="00B8624C" w:rsidRDefault="00B8624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D75829"/>
    <w:multiLevelType w:val="hybridMultilevel"/>
    <w:tmpl w:val="F022F980"/>
    <w:lvl w:ilvl="0" w:tplc="7FFC5C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A42C15"/>
    <w:multiLevelType w:val="hybridMultilevel"/>
    <w:tmpl w:val="786C5FA6"/>
    <w:lvl w:ilvl="0" w:tplc="E7AA26B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0F1239"/>
    <w:multiLevelType w:val="hybridMultilevel"/>
    <w:tmpl w:val="62AA7062"/>
    <w:lvl w:ilvl="0" w:tplc="A4060D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AF34905"/>
    <w:multiLevelType w:val="hybridMultilevel"/>
    <w:tmpl w:val="42CE5312"/>
    <w:lvl w:ilvl="0" w:tplc="7BF4C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DF7DC5"/>
    <w:multiLevelType w:val="hybridMultilevel"/>
    <w:tmpl w:val="8B5A6A28"/>
    <w:lvl w:ilvl="0" w:tplc="1862E61E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CE22F4D"/>
    <w:multiLevelType w:val="hybridMultilevel"/>
    <w:tmpl w:val="077A1070"/>
    <w:lvl w:ilvl="0" w:tplc="EED4EB3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5"/>
  </w:num>
  <w:num w:numId="18">
    <w:abstractNumId w:val="13"/>
  </w:num>
  <w:num w:numId="19">
    <w:abstractNumId w:val="19"/>
  </w:num>
  <w:num w:numId="20">
    <w:abstractNumId w:val="10"/>
  </w:num>
  <w:num w:numId="21">
    <w:abstractNumId w:val="20"/>
  </w:num>
  <w:num w:numId="22">
    <w:abstractNumId w:val="16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1D"/>
    <w:rsid w:val="000729A0"/>
    <w:rsid w:val="00076B56"/>
    <w:rsid w:val="0009178E"/>
    <w:rsid w:val="000B3C14"/>
    <w:rsid w:val="000C7A8E"/>
    <w:rsid w:val="000D56EE"/>
    <w:rsid w:val="000E7619"/>
    <w:rsid w:val="00105658"/>
    <w:rsid w:val="00154639"/>
    <w:rsid w:val="00192404"/>
    <w:rsid w:val="001959E5"/>
    <w:rsid w:val="001B5940"/>
    <w:rsid w:val="00225350"/>
    <w:rsid w:val="00237D35"/>
    <w:rsid w:val="0024706C"/>
    <w:rsid w:val="002554CD"/>
    <w:rsid w:val="00293B83"/>
    <w:rsid w:val="002B4294"/>
    <w:rsid w:val="002E17A8"/>
    <w:rsid w:val="00313460"/>
    <w:rsid w:val="00333D0D"/>
    <w:rsid w:val="00356B42"/>
    <w:rsid w:val="003A50E5"/>
    <w:rsid w:val="003C5E1D"/>
    <w:rsid w:val="003F62DF"/>
    <w:rsid w:val="00416718"/>
    <w:rsid w:val="004704DA"/>
    <w:rsid w:val="004C049F"/>
    <w:rsid w:val="004C489A"/>
    <w:rsid w:val="004D727C"/>
    <w:rsid w:val="004E6CA7"/>
    <w:rsid w:val="005000E2"/>
    <w:rsid w:val="00512139"/>
    <w:rsid w:val="00532313"/>
    <w:rsid w:val="005A586A"/>
    <w:rsid w:val="005F065D"/>
    <w:rsid w:val="006732C9"/>
    <w:rsid w:val="006A3CE7"/>
    <w:rsid w:val="006B02CA"/>
    <w:rsid w:val="006B7DFB"/>
    <w:rsid w:val="006C6EFD"/>
    <w:rsid w:val="006F7AEA"/>
    <w:rsid w:val="00722DB9"/>
    <w:rsid w:val="0076701A"/>
    <w:rsid w:val="007846D7"/>
    <w:rsid w:val="007B064E"/>
    <w:rsid w:val="0082006C"/>
    <w:rsid w:val="008237C4"/>
    <w:rsid w:val="00873831"/>
    <w:rsid w:val="0089714F"/>
    <w:rsid w:val="008C3CA1"/>
    <w:rsid w:val="009112F0"/>
    <w:rsid w:val="00922771"/>
    <w:rsid w:val="00936DF3"/>
    <w:rsid w:val="009569A2"/>
    <w:rsid w:val="0099120C"/>
    <w:rsid w:val="009959F8"/>
    <w:rsid w:val="00996882"/>
    <w:rsid w:val="009D78E0"/>
    <w:rsid w:val="00A27AA7"/>
    <w:rsid w:val="00A4059A"/>
    <w:rsid w:val="00A537EE"/>
    <w:rsid w:val="00AD3F46"/>
    <w:rsid w:val="00AD7ABC"/>
    <w:rsid w:val="00B32026"/>
    <w:rsid w:val="00B472FE"/>
    <w:rsid w:val="00B8624C"/>
    <w:rsid w:val="00B92E8C"/>
    <w:rsid w:val="00BB1A4B"/>
    <w:rsid w:val="00BC6D3E"/>
    <w:rsid w:val="00C15753"/>
    <w:rsid w:val="00C35B4B"/>
    <w:rsid w:val="00C37F9E"/>
    <w:rsid w:val="00C4337F"/>
    <w:rsid w:val="00C63546"/>
    <w:rsid w:val="00C6554A"/>
    <w:rsid w:val="00C777E6"/>
    <w:rsid w:val="00C858F0"/>
    <w:rsid w:val="00C93126"/>
    <w:rsid w:val="00C94287"/>
    <w:rsid w:val="00C975F2"/>
    <w:rsid w:val="00CB12B2"/>
    <w:rsid w:val="00CC32CF"/>
    <w:rsid w:val="00CE6A83"/>
    <w:rsid w:val="00D607E7"/>
    <w:rsid w:val="00D75E5B"/>
    <w:rsid w:val="00DA341C"/>
    <w:rsid w:val="00DB5212"/>
    <w:rsid w:val="00DF358A"/>
    <w:rsid w:val="00E0583D"/>
    <w:rsid w:val="00E22DE6"/>
    <w:rsid w:val="00E43182"/>
    <w:rsid w:val="00E83540"/>
    <w:rsid w:val="00E911A1"/>
    <w:rsid w:val="00ED7C44"/>
    <w:rsid w:val="00EF62A4"/>
    <w:rsid w:val="00F6244F"/>
    <w:rsid w:val="00FA2936"/>
    <w:rsid w:val="00F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EACA"/>
  <w15:chartTrackingRefBased/>
  <w15:docId w15:val="{AC297F8E-789B-4BCC-AC8F-3CA10A6A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8C3CA1"/>
    <w:pPr>
      <w:keepNext/>
      <w:keepLines/>
      <w:spacing w:before="600" w:after="60"/>
      <w:contextualSpacing/>
      <w:outlineLvl w:val="0"/>
    </w:pPr>
    <w:rPr>
      <w:rFonts w:cstheme="majorBidi"/>
      <w:b/>
      <w:color w:val="B9729E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8C3CA1"/>
    <w:rPr>
      <w:rFonts w:ascii="맑은 고딕" w:eastAsia="맑은 고딕" w:hAnsi="맑은 고딕" w:cstheme="majorBidi"/>
      <w:b/>
      <w:color w:val="B9729E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8C3CA1"/>
    <w:pPr>
      <w:spacing w:before="480" w:after="40" w:line="240" w:lineRule="auto"/>
      <w:contextualSpacing/>
      <w:jc w:val="center"/>
    </w:pPr>
    <w:rPr>
      <w:rFonts w:cstheme="majorBidi"/>
      <w:color w:val="B9729E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8C3CA1"/>
    <w:rPr>
      <w:rFonts w:ascii="맑은 고딕" w:eastAsia="맑은 고딕" w:hAnsi="맑은 고딕" w:cstheme="majorBidi"/>
      <w:color w:val="B9729E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customStyle="1" w:styleId="Mention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e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0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1">
    <w:name w:val="Bibliography"/>
    <w:basedOn w:val="a2"/>
    <w:next w:val="a2"/>
    <w:uiPriority w:val="37"/>
    <w:semiHidden/>
    <w:unhideWhenUsed/>
    <w:rsid w:val="00DA341C"/>
  </w:style>
  <w:style w:type="character" w:styleId="aff2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3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3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4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6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7">
    <w:name w:val="List Paragraph"/>
    <w:basedOn w:val="a2"/>
    <w:uiPriority w:val="34"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9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a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b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c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d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e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1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3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3"/>
    <w:uiPriority w:val="99"/>
    <w:semiHidden/>
    <w:rsid w:val="00DA341C"/>
    <w:rPr>
      <w:rFonts w:ascii="맑은 고딕" w:eastAsia="맑은 고딕" w:hAnsi="맑은 고딕"/>
    </w:rPr>
  </w:style>
  <w:style w:type="paragraph" w:styleId="afff4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5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6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7">
    <w:name w:val="Body Text First Indent"/>
    <w:basedOn w:val="afff5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7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6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table" w:styleId="afffa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d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e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"/>
    <w:uiPriority w:val="99"/>
    <w:semiHidden/>
    <w:rsid w:val="00DA341C"/>
    <w:rPr>
      <w:rFonts w:ascii="맑은 고딕" w:eastAsia="맑은 고딕" w:hAnsi="맑은 고딕"/>
    </w:rPr>
  </w:style>
  <w:style w:type="paragraph" w:styleId="affff0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0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1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1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2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3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table" w:styleId="affff4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6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7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9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a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character" w:customStyle="1" w:styleId="n">
    <w:name w:val="n"/>
    <w:basedOn w:val="a3"/>
    <w:rsid w:val="006B02CA"/>
  </w:style>
  <w:style w:type="character" w:customStyle="1" w:styleId="w">
    <w:name w:val="w"/>
    <w:basedOn w:val="a3"/>
    <w:rsid w:val="006B02CA"/>
  </w:style>
  <w:style w:type="character" w:customStyle="1" w:styleId="p">
    <w:name w:val="p"/>
    <w:basedOn w:val="a3"/>
    <w:rsid w:val="006B02CA"/>
  </w:style>
  <w:style w:type="character" w:customStyle="1" w:styleId="cp">
    <w:name w:val="cp"/>
    <w:basedOn w:val="a3"/>
    <w:rsid w:val="006B02CA"/>
  </w:style>
  <w:style w:type="character" w:customStyle="1" w:styleId="mi">
    <w:name w:val="mi"/>
    <w:basedOn w:val="a3"/>
    <w:rsid w:val="006B02CA"/>
  </w:style>
  <w:style w:type="character" w:customStyle="1" w:styleId="o">
    <w:name w:val="o"/>
    <w:basedOn w:val="a3"/>
    <w:rsid w:val="006B02CA"/>
  </w:style>
  <w:style w:type="character" w:customStyle="1" w:styleId="k">
    <w:name w:val="k"/>
    <w:basedOn w:val="a3"/>
    <w:rsid w:val="006B02CA"/>
  </w:style>
  <w:style w:type="character" w:customStyle="1" w:styleId="c1">
    <w:name w:val="c1"/>
    <w:basedOn w:val="a3"/>
    <w:rsid w:val="006B02CA"/>
  </w:style>
  <w:style w:type="character" w:customStyle="1" w:styleId="err">
    <w:name w:val="err"/>
    <w:basedOn w:val="a3"/>
    <w:rsid w:val="006B02CA"/>
  </w:style>
  <w:style w:type="character" w:customStyle="1" w:styleId="nb">
    <w:name w:val="nb"/>
    <w:basedOn w:val="a3"/>
    <w:rsid w:val="006B02CA"/>
  </w:style>
  <w:style w:type="character" w:customStyle="1" w:styleId="hljs-number">
    <w:name w:val="hljs-number"/>
    <w:basedOn w:val="a3"/>
    <w:rsid w:val="00C37F9E"/>
  </w:style>
  <w:style w:type="character" w:customStyle="1" w:styleId="hljs-comment">
    <w:name w:val="hljs-comment"/>
    <w:basedOn w:val="a3"/>
    <w:rsid w:val="00C37F9E"/>
  </w:style>
  <w:style w:type="character" w:customStyle="1" w:styleId="m">
    <w:name w:val="m"/>
    <w:basedOn w:val="a3"/>
    <w:rsid w:val="00C4337F"/>
  </w:style>
  <w:style w:type="character" w:customStyle="1" w:styleId="si">
    <w:name w:val="si"/>
    <w:basedOn w:val="a3"/>
    <w:rsid w:val="00C4337F"/>
  </w:style>
  <w:style w:type="character" w:customStyle="1" w:styleId="nv">
    <w:name w:val="nv"/>
    <w:basedOn w:val="a3"/>
    <w:rsid w:val="00C4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AFY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103</TotalTime>
  <Pages>12</Pages>
  <Words>1151</Words>
  <Characters>6564</Characters>
  <Application>Microsoft Office Word</Application>
  <DocSecurity>0</DocSecurity>
  <Lines>54</Lines>
  <Paragraphs>15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90</cp:revision>
  <dcterms:created xsi:type="dcterms:W3CDTF">2022-08-18T01:29:00Z</dcterms:created>
  <dcterms:modified xsi:type="dcterms:W3CDTF">2022-08-18T05:56:00Z</dcterms:modified>
</cp:coreProperties>
</file>